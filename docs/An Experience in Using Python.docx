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1C962" w14:textId="77777777" w:rsidR="00A10484" w:rsidRDefault="00FF2866" w:rsidP="00A767A9">
      <w:pPr>
        <w:pStyle w:val="Title"/>
        <w:jc w:val="center"/>
      </w:pPr>
      <w:bookmarkStart w:id="0" w:name="_Hlk512433497"/>
      <w:r>
        <w:t>An Experience in Using Python</w:t>
      </w:r>
      <w:bookmarkEnd w:id="0"/>
    </w:p>
    <w:p w14:paraId="6A876E5E" w14:textId="001F0E92" w:rsidR="00FF2866" w:rsidRDefault="00FF2866" w:rsidP="00A767A9">
      <w:pPr>
        <w:pStyle w:val="Title"/>
        <w:jc w:val="center"/>
        <w:rPr>
          <w:sz w:val="36"/>
          <w:szCs w:val="36"/>
        </w:rPr>
      </w:pPr>
      <w:r w:rsidRPr="00A767A9">
        <w:rPr>
          <w:sz w:val="36"/>
          <w:szCs w:val="36"/>
        </w:rPr>
        <w:t>with Anaconda, Eclipse</w:t>
      </w:r>
      <w:r w:rsidR="00081FE0" w:rsidRPr="00A767A9">
        <w:rPr>
          <w:sz w:val="36"/>
          <w:szCs w:val="36"/>
        </w:rPr>
        <w:t>, Python2, Python3</w:t>
      </w:r>
      <w:r w:rsidR="00B835D6" w:rsidRPr="00A767A9">
        <w:rPr>
          <w:sz w:val="36"/>
          <w:szCs w:val="36"/>
        </w:rPr>
        <w:t>, GUI Programming</w:t>
      </w:r>
    </w:p>
    <w:p w14:paraId="427EA02D" w14:textId="77777777" w:rsidR="00A767A9" w:rsidRPr="00A767A9" w:rsidRDefault="00A767A9">
      <w:pPr>
        <w:pStyle w:val="Title"/>
        <w:rPr>
          <w:sz w:val="36"/>
          <w:szCs w:val="36"/>
        </w:rPr>
      </w:pPr>
    </w:p>
    <w:p w14:paraId="0BDBA9AB" w14:textId="4505EBBE" w:rsidR="00B835D6" w:rsidRDefault="00B835D6" w:rsidP="00B835D6">
      <w:pPr>
        <w:pStyle w:val="Title"/>
        <w:jc w:val="center"/>
        <w:rPr>
          <w:sz w:val="32"/>
          <w:szCs w:val="32"/>
        </w:rPr>
      </w:pPr>
      <w:r w:rsidRPr="00B835D6">
        <w:rPr>
          <w:sz w:val="40"/>
          <w:szCs w:val="40"/>
        </w:rPr>
        <w:t>Ray Smith</w:t>
      </w:r>
      <w:r>
        <w:rPr>
          <w:sz w:val="40"/>
          <w:szCs w:val="40"/>
        </w:rPr>
        <w:t xml:space="preserve"> </w:t>
      </w:r>
      <w:r w:rsidRPr="00B835D6">
        <w:rPr>
          <w:sz w:val="32"/>
          <w:szCs w:val="32"/>
        </w:rPr>
        <w:t>(</w:t>
      </w:r>
      <w:hyperlink r:id="rId11" w:history="1">
        <w:r w:rsidR="00A767A9" w:rsidRPr="00CB7E72">
          <w:rPr>
            <w:rStyle w:val="Hyperlink"/>
            <w:sz w:val="32"/>
            <w:szCs w:val="32"/>
          </w:rPr>
          <w:t>raysmith@alum.mit.edu</w:t>
        </w:r>
      </w:hyperlink>
      <w:r w:rsidRPr="00B835D6">
        <w:rPr>
          <w:sz w:val="32"/>
          <w:szCs w:val="32"/>
        </w:rPr>
        <w:t>)</w:t>
      </w:r>
    </w:p>
    <w:p w14:paraId="69B2DBFD" w14:textId="01E64041" w:rsidR="00A767A9" w:rsidRPr="00B835D6" w:rsidRDefault="00A767A9" w:rsidP="00B835D6">
      <w:pPr>
        <w:pStyle w:val="Title"/>
        <w:jc w:val="center"/>
        <w:rPr>
          <w:sz w:val="40"/>
          <w:szCs w:val="40"/>
        </w:rPr>
      </w:pPr>
      <w:r>
        <w:rPr>
          <w:sz w:val="40"/>
          <w:szCs w:val="40"/>
        </w:rPr>
        <w:t>April 25, 2018</w:t>
      </w:r>
    </w:p>
    <w:p w14:paraId="68A20E12" w14:textId="7FA34643" w:rsidR="00855982" w:rsidRPr="00855982" w:rsidRDefault="00081FE0" w:rsidP="00855982">
      <w:pPr>
        <w:pStyle w:val="Heading1"/>
      </w:pPr>
      <w:r>
        <w:t>Introduction</w:t>
      </w:r>
    </w:p>
    <w:p w14:paraId="2D06FE06" w14:textId="1F35B236" w:rsidR="00855982" w:rsidRDefault="00081FE0" w:rsidP="00081FE0">
      <w:pPr>
        <w:rPr>
          <w:sz w:val="28"/>
          <w:szCs w:val="28"/>
        </w:rPr>
      </w:pPr>
      <w:r w:rsidRPr="00B835D6">
        <w:rPr>
          <w:sz w:val="28"/>
          <w:szCs w:val="28"/>
        </w:rPr>
        <w:t xml:space="preserve">Python, while not the only programming language in use today, is a rather popular and powerful tool.  My goal today is to present my latest experience, using Python </w:t>
      </w:r>
      <w:r w:rsidR="00D80761">
        <w:rPr>
          <w:sz w:val="28"/>
          <w:szCs w:val="28"/>
        </w:rPr>
        <w:t>combined with</w:t>
      </w:r>
      <w:r w:rsidRPr="00B835D6">
        <w:rPr>
          <w:sz w:val="28"/>
          <w:szCs w:val="28"/>
        </w:rPr>
        <w:t xml:space="preserve"> some other useful tools, giving the audience some incite in to their use</w:t>
      </w:r>
      <w:r w:rsidR="00D80761">
        <w:rPr>
          <w:sz w:val="28"/>
          <w:szCs w:val="28"/>
        </w:rPr>
        <w:t xml:space="preserve"> in program development</w:t>
      </w:r>
      <w:r w:rsidRPr="00B835D6">
        <w:rPr>
          <w:sz w:val="28"/>
          <w:szCs w:val="28"/>
        </w:rPr>
        <w:t xml:space="preserve">.  All of these tools are worthy of talks, books, or </w:t>
      </w:r>
      <w:r w:rsidR="00D80761">
        <w:rPr>
          <w:sz w:val="28"/>
          <w:szCs w:val="28"/>
        </w:rPr>
        <w:t xml:space="preserve">full </w:t>
      </w:r>
      <w:r w:rsidRPr="00B835D6">
        <w:rPr>
          <w:sz w:val="28"/>
          <w:szCs w:val="28"/>
        </w:rPr>
        <w:t>courses on themselves</w:t>
      </w:r>
      <w:r w:rsidR="00B835D6" w:rsidRPr="00B835D6">
        <w:rPr>
          <w:sz w:val="28"/>
          <w:szCs w:val="28"/>
        </w:rPr>
        <w:t xml:space="preserve">.  My plan is to touch on each, exposing some benefits, including some pointers affording individuals the </w:t>
      </w:r>
      <w:r w:rsidR="00D80761">
        <w:rPr>
          <w:sz w:val="28"/>
          <w:szCs w:val="28"/>
        </w:rPr>
        <w:t>opportunity</w:t>
      </w:r>
      <w:r w:rsidR="00B835D6" w:rsidRPr="00B835D6">
        <w:rPr>
          <w:sz w:val="28"/>
          <w:szCs w:val="28"/>
        </w:rPr>
        <w:t xml:space="preserve"> of proceeding further investigation as they may see fit.</w:t>
      </w:r>
    </w:p>
    <w:p w14:paraId="2DC71DA0" w14:textId="6782C060" w:rsidR="00B835D6" w:rsidRDefault="00B835D6" w:rsidP="00081FE0">
      <w:pPr>
        <w:rPr>
          <w:sz w:val="28"/>
          <w:szCs w:val="28"/>
        </w:rPr>
      </w:pPr>
    </w:p>
    <w:p w14:paraId="1E1B143E" w14:textId="35073700" w:rsidR="00B835D6" w:rsidRDefault="004A668C" w:rsidP="00081FE0">
      <w:pPr>
        <w:rPr>
          <w:sz w:val="28"/>
          <w:szCs w:val="28"/>
        </w:rPr>
      </w:pPr>
      <w:r>
        <w:rPr>
          <w:sz w:val="28"/>
          <w:szCs w:val="28"/>
        </w:rPr>
        <w:t>Ray Smith (Charles Raymond Smith)</w:t>
      </w:r>
    </w:p>
    <w:p w14:paraId="70D5C973" w14:textId="0BE0EC41" w:rsidR="004A668C" w:rsidRDefault="004A668C" w:rsidP="002220F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Decades of Programming – engineering, scientific, financial</w:t>
      </w:r>
    </w:p>
    <w:p w14:paraId="4ED43302" w14:textId="675EE83E" w:rsidR="004A668C" w:rsidRDefault="004A668C" w:rsidP="002220F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Programming environments – embedded</w:t>
      </w:r>
      <w:r w:rsidR="00D80761">
        <w:rPr>
          <w:sz w:val="28"/>
          <w:szCs w:val="28"/>
        </w:rPr>
        <w:t>, systems</w:t>
      </w:r>
      <w:r>
        <w:rPr>
          <w:sz w:val="28"/>
          <w:szCs w:val="28"/>
        </w:rPr>
        <w:t>, application</w:t>
      </w:r>
    </w:p>
    <w:p w14:paraId="6CFCB9BD" w14:textId="5E31A95A" w:rsidR="004A668C" w:rsidRDefault="004A668C" w:rsidP="002220F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Languages – C, C++, Perl, Java, Python, Assembly, shell, Fortran, PL1, …</w:t>
      </w:r>
    </w:p>
    <w:p w14:paraId="323ADCCE" w14:textId="56405E3A" w:rsidR="004A668C" w:rsidRPr="004A668C" w:rsidRDefault="004A668C" w:rsidP="002220F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Currently investigating graphics / game programming</w:t>
      </w:r>
    </w:p>
    <w:p w14:paraId="7F0E762A" w14:textId="7E6BBF97" w:rsidR="00B835D6" w:rsidRDefault="00B835D6" w:rsidP="00081FE0">
      <w:pPr>
        <w:rPr>
          <w:sz w:val="28"/>
          <w:szCs w:val="28"/>
        </w:rPr>
      </w:pPr>
    </w:p>
    <w:p w14:paraId="6096B3D1" w14:textId="77777777" w:rsidR="00D70AAB" w:rsidRDefault="00D70AAB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14A26DF9" w14:textId="10D7C8B4" w:rsidR="00D70AAB" w:rsidRDefault="002351F5" w:rsidP="00D70AAB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An Example </w:t>
      </w:r>
      <w:r w:rsidR="00D70AAB">
        <w:rPr>
          <w:sz w:val="44"/>
          <w:szCs w:val="44"/>
        </w:rPr>
        <w:t>–</w:t>
      </w: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fileFind</w:t>
      </w:r>
      <w:proofErr w:type="spellEnd"/>
      <w:r w:rsidR="00D70AAB">
        <w:rPr>
          <w:sz w:val="44"/>
          <w:szCs w:val="44"/>
        </w:rPr>
        <w:t xml:space="preserve"> – a file text </w:t>
      </w:r>
      <w:r w:rsidR="005316B9">
        <w:rPr>
          <w:sz w:val="44"/>
          <w:szCs w:val="44"/>
        </w:rPr>
        <w:t>searching tool</w:t>
      </w:r>
    </w:p>
    <w:p w14:paraId="2EBAF33F" w14:textId="5BC98A8A" w:rsidR="00D70AAB" w:rsidRPr="00D70AAB" w:rsidRDefault="00D70AAB" w:rsidP="002220FE">
      <w:pPr>
        <w:pStyle w:val="ListParagraph"/>
        <w:numPr>
          <w:ilvl w:val="0"/>
          <w:numId w:val="7"/>
        </w:numPr>
        <w:rPr>
          <w:sz w:val="44"/>
          <w:szCs w:val="44"/>
        </w:rPr>
      </w:pPr>
      <w:r>
        <w:rPr>
          <w:sz w:val="44"/>
          <w:szCs w:val="44"/>
        </w:rPr>
        <w:t xml:space="preserve">Windows GUI version of Unix/Linux’s </w:t>
      </w:r>
      <w:r w:rsidRPr="00D70AAB">
        <w:rPr>
          <w:b/>
          <w:sz w:val="44"/>
          <w:szCs w:val="44"/>
        </w:rPr>
        <w:t>find</w:t>
      </w:r>
    </w:p>
    <w:p w14:paraId="5DD4B5CF" w14:textId="0064E9E4" w:rsidR="00D70AAB" w:rsidRDefault="00D70AAB" w:rsidP="002220FE">
      <w:pPr>
        <w:pStyle w:val="ListParagraph"/>
        <w:numPr>
          <w:ilvl w:val="0"/>
          <w:numId w:val="7"/>
        </w:numPr>
        <w:rPr>
          <w:sz w:val="44"/>
          <w:szCs w:val="44"/>
        </w:rPr>
      </w:pPr>
      <w:r>
        <w:rPr>
          <w:sz w:val="44"/>
          <w:szCs w:val="44"/>
        </w:rPr>
        <w:t>Reduced function but too simple</w:t>
      </w:r>
    </w:p>
    <w:p w14:paraId="6C4FA1D3" w14:textId="35A3F12C" w:rsidR="001B3C23" w:rsidRDefault="005316B9" w:rsidP="002220FE">
      <w:pPr>
        <w:pStyle w:val="ListParagraph"/>
        <w:numPr>
          <w:ilvl w:val="0"/>
          <w:numId w:val="7"/>
        </w:numPr>
        <w:rPr>
          <w:sz w:val="44"/>
          <w:szCs w:val="44"/>
        </w:rPr>
      </w:pPr>
      <w:r>
        <w:rPr>
          <w:sz w:val="44"/>
          <w:szCs w:val="44"/>
        </w:rPr>
        <w:t>A w</w:t>
      </w:r>
      <w:r w:rsidR="00D70AAB">
        <w:rPr>
          <w:sz w:val="44"/>
          <w:szCs w:val="44"/>
        </w:rPr>
        <w:t>ork in progress</w:t>
      </w:r>
    </w:p>
    <w:p w14:paraId="27FE708C" w14:textId="66838D77" w:rsidR="00B261A4" w:rsidRDefault="002220FE" w:rsidP="002220FE">
      <w:pPr>
        <w:pStyle w:val="ListParagraph"/>
        <w:numPr>
          <w:ilvl w:val="0"/>
          <w:numId w:val="7"/>
        </w:numPr>
        <w:jc w:val="both"/>
        <w:rPr>
          <w:sz w:val="44"/>
          <w:szCs w:val="44"/>
        </w:rPr>
      </w:pPr>
      <w:hyperlink r:id="rId12" w:history="1">
        <w:r w:rsidR="00B261A4" w:rsidRPr="00CB7E72">
          <w:rPr>
            <w:rStyle w:val="Hyperlink"/>
            <w:sz w:val="44"/>
            <w:szCs w:val="44"/>
          </w:rPr>
          <w:t>https://github.com/raysmith619/findFile/</w:t>
        </w:r>
      </w:hyperlink>
    </w:p>
    <w:p w14:paraId="4676B8F4" w14:textId="5FD6FBA0" w:rsidR="00BE7614" w:rsidRPr="00570AE4" w:rsidRDefault="001B3C23" w:rsidP="002220FE">
      <w:pPr>
        <w:pStyle w:val="ListParagraph"/>
        <w:numPr>
          <w:ilvl w:val="0"/>
          <w:numId w:val="7"/>
        </w:numPr>
        <w:jc w:val="both"/>
        <w:rPr>
          <w:sz w:val="44"/>
          <w:szCs w:val="44"/>
        </w:rPr>
      </w:pPr>
      <w:r>
        <w:rPr>
          <w:noProof/>
        </w:rPr>
        <w:drawing>
          <wp:inline distT="0" distB="0" distL="0" distR="0" wp14:anchorId="399DF7F2" wp14:editId="7C3DDFA5">
            <wp:extent cx="5578323" cy="469432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46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37746" w14:textId="598CB462" w:rsidR="00911DAD" w:rsidRDefault="00BE7614" w:rsidP="00BE7614">
      <w:pPr>
        <w:jc w:val="center"/>
        <w:rPr>
          <w:sz w:val="28"/>
          <w:szCs w:val="28"/>
        </w:rPr>
      </w:pPr>
      <w:r w:rsidRPr="00911DAD">
        <w:rPr>
          <w:sz w:val="28"/>
          <w:szCs w:val="28"/>
        </w:rPr>
        <w:t>findFile.py Screen Shot</w:t>
      </w:r>
    </w:p>
    <w:p w14:paraId="195385B7" w14:textId="77777777" w:rsidR="003346DE" w:rsidRPr="003346DE" w:rsidRDefault="00911DAD" w:rsidP="002220FE">
      <w:pPr>
        <w:pStyle w:val="ListParagraph"/>
        <w:numPr>
          <w:ilvl w:val="0"/>
          <w:numId w:val="8"/>
        </w:numPr>
        <w:rPr>
          <w:sz w:val="44"/>
          <w:szCs w:val="44"/>
        </w:rPr>
      </w:pPr>
      <w:r w:rsidRPr="003346DE">
        <w:rPr>
          <w:sz w:val="44"/>
          <w:szCs w:val="44"/>
        </w:rPr>
        <w:t>Features</w:t>
      </w:r>
      <w:r w:rsidR="003346DE" w:rsidRPr="003346DE">
        <w:rPr>
          <w:sz w:val="44"/>
          <w:szCs w:val="44"/>
        </w:rPr>
        <w:t xml:space="preserve"> – so far</w:t>
      </w:r>
    </w:p>
    <w:p w14:paraId="0D67CC09" w14:textId="77777777" w:rsidR="003346DE" w:rsidRPr="003346DE" w:rsidRDefault="00911DAD" w:rsidP="002220FE">
      <w:pPr>
        <w:pStyle w:val="ListParagraph"/>
        <w:numPr>
          <w:ilvl w:val="1"/>
          <w:numId w:val="8"/>
        </w:numPr>
        <w:rPr>
          <w:sz w:val="44"/>
          <w:szCs w:val="44"/>
        </w:rPr>
      </w:pPr>
      <w:r w:rsidRPr="003346DE">
        <w:rPr>
          <w:sz w:val="44"/>
          <w:szCs w:val="44"/>
        </w:rPr>
        <w:t>Directory/File Searching</w:t>
      </w:r>
    </w:p>
    <w:p w14:paraId="4E22ABE7" w14:textId="77777777" w:rsidR="003346DE" w:rsidRPr="003346DE" w:rsidRDefault="00911DAD" w:rsidP="002220FE">
      <w:pPr>
        <w:pStyle w:val="ListParagraph"/>
        <w:numPr>
          <w:ilvl w:val="1"/>
          <w:numId w:val="8"/>
        </w:numPr>
        <w:rPr>
          <w:sz w:val="44"/>
          <w:szCs w:val="44"/>
        </w:rPr>
      </w:pPr>
      <w:r w:rsidRPr="003346DE">
        <w:rPr>
          <w:sz w:val="44"/>
          <w:szCs w:val="44"/>
        </w:rPr>
        <w:lastRenderedPageBreak/>
        <w:t>Subdirectory search</w:t>
      </w:r>
    </w:p>
    <w:p w14:paraId="7AB9574E" w14:textId="77777777" w:rsidR="003346DE" w:rsidRPr="003346DE" w:rsidRDefault="00911DAD" w:rsidP="002220FE">
      <w:pPr>
        <w:pStyle w:val="ListParagraph"/>
        <w:numPr>
          <w:ilvl w:val="1"/>
          <w:numId w:val="8"/>
        </w:numPr>
        <w:rPr>
          <w:sz w:val="44"/>
          <w:szCs w:val="44"/>
        </w:rPr>
      </w:pPr>
      <w:r w:rsidRPr="003346DE">
        <w:rPr>
          <w:sz w:val="44"/>
          <w:szCs w:val="44"/>
        </w:rPr>
        <w:t>Multiple file extensions</w:t>
      </w:r>
    </w:p>
    <w:p w14:paraId="1261F7CB" w14:textId="77777777" w:rsidR="003346DE" w:rsidRPr="003346DE" w:rsidRDefault="00911DAD" w:rsidP="002220FE">
      <w:pPr>
        <w:pStyle w:val="ListParagraph"/>
        <w:numPr>
          <w:ilvl w:val="1"/>
          <w:numId w:val="8"/>
        </w:numPr>
        <w:rPr>
          <w:sz w:val="44"/>
          <w:szCs w:val="44"/>
        </w:rPr>
      </w:pPr>
      <w:r w:rsidRPr="003346DE">
        <w:rPr>
          <w:sz w:val="44"/>
          <w:szCs w:val="44"/>
        </w:rPr>
        <w:t>Regular expression text patterns</w:t>
      </w:r>
    </w:p>
    <w:p w14:paraId="0E7002DE" w14:textId="77777777" w:rsidR="003346DE" w:rsidRPr="003346DE" w:rsidRDefault="00911DAD" w:rsidP="002220FE">
      <w:pPr>
        <w:pStyle w:val="ListParagraph"/>
        <w:numPr>
          <w:ilvl w:val="1"/>
          <w:numId w:val="8"/>
        </w:numPr>
        <w:rPr>
          <w:sz w:val="44"/>
          <w:szCs w:val="44"/>
        </w:rPr>
      </w:pPr>
      <w:r w:rsidRPr="003346DE">
        <w:rPr>
          <w:sz w:val="44"/>
          <w:szCs w:val="44"/>
        </w:rPr>
        <w:t>Colorized text accents</w:t>
      </w:r>
    </w:p>
    <w:p w14:paraId="652ECE00" w14:textId="77777777" w:rsidR="003346DE" w:rsidRPr="003346DE" w:rsidRDefault="00911DAD" w:rsidP="002220FE">
      <w:pPr>
        <w:pStyle w:val="ListParagraph"/>
        <w:numPr>
          <w:ilvl w:val="1"/>
          <w:numId w:val="8"/>
        </w:numPr>
        <w:rPr>
          <w:sz w:val="44"/>
          <w:szCs w:val="44"/>
        </w:rPr>
      </w:pPr>
      <w:r w:rsidRPr="003346DE">
        <w:rPr>
          <w:sz w:val="44"/>
          <w:szCs w:val="44"/>
        </w:rPr>
        <w:t>Directory / File setting history</w:t>
      </w:r>
    </w:p>
    <w:p w14:paraId="05F10AAB" w14:textId="6E435DCC" w:rsidR="00911DAD" w:rsidRDefault="00911DAD" w:rsidP="002220FE">
      <w:pPr>
        <w:pStyle w:val="ListParagraph"/>
        <w:numPr>
          <w:ilvl w:val="1"/>
          <w:numId w:val="8"/>
        </w:numPr>
        <w:rPr>
          <w:sz w:val="44"/>
          <w:szCs w:val="44"/>
        </w:rPr>
      </w:pPr>
      <w:r w:rsidRPr="003346DE">
        <w:rPr>
          <w:sz w:val="44"/>
          <w:szCs w:val="44"/>
        </w:rPr>
        <w:t>Settings restored between program runs</w:t>
      </w:r>
    </w:p>
    <w:p w14:paraId="29724835" w14:textId="3CF4F14C" w:rsidR="003346DE" w:rsidRDefault="002204B0" w:rsidP="002220FE">
      <w:pPr>
        <w:pStyle w:val="ListParagraph"/>
        <w:numPr>
          <w:ilvl w:val="0"/>
          <w:numId w:val="8"/>
        </w:numPr>
        <w:rPr>
          <w:sz w:val="44"/>
          <w:szCs w:val="44"/>
        </w:rPr>
      </w:pPr>
      <w:r>
        <w:rPr>
          <w:sz w:val="44"/>
          <w:szCs w:val="44"/>
        </w:rPr>
        <w:t>Features contemplated</w:t>
      </w:r>
    </w:p>
    <w:p w14:paraId="1BD9B41F" w14:textId="0D15D85E" w:rsidR="002204B0" w:rsidRDefault="002204B0" w:rsidP="002220FE">
      <w:pPr>
        <w:pStyle w:val="ListParagraph"/>
        <w:numPr>
          <w:ilvl w:val="1"/>
          <w:numId w:val="8"/>
        </w:numPr>
        <w:rPr>
          <w:sz w:val="44"/>
          <w:szCs w:val="44"/>
        </w:rPr>
      </w:pPr>
      <w:r>
        <w:rPr>
          <w:sz w:val="44"/>
          <w:szCs w:val="44"/>
        </w:rPr>
        <w:t>Easier</w:t>
      </w:r>
    </w:p>
    <w:p w14:paraId="40BC431A" w14:textId="222A1F41" w:rsidR="002204B0" w:rsidRDefault="002204B0" w:rsidP="002220FE">
      <w:pPr>
        <w:pStyle w:val="ListParagraph"/>
        <w:numPr>
          <w:ilvl w:val="2"/>
          <w:numId w:val="8"/>
        </w:numPr>
        <w:rPr>
          <w:sz w:val="44"/>
          <w:szCs w:val="44"/>
        </w:rPr>
      </w:pPr>
      <w:r>
        <w:rPr>
          <w:sz w:val="44"/>
          <w:szCs w:val="44"/>
        </w:rPr>
        <w:t>Multiple patterns</w:t>
      </w:r>
    </w:p>
    <w:p w14:paraId="44FDD25C" w14:textId="5F0961DC" w:rsidR="002204B0" w:rsidRDefault="002204B0" w:rsidP="002220FE">
      <w:pPr>
        <w:pStyle w:val="ListParagraph"/>
        <w:numPr>
          <w:ilvl w:val="2"/>
          <w:numId w:val="8"/>
        </w:numPr>
        <w:rPr>
          <w:sz w:val="44"/>
          <w:szCs w:val="44"/>
        </w:rPr>
      </w:pPr>
      <w:r>
        <w:rPr>
          <w:sz w:val="44"/>
          <w:szCs w:val="44"/>
        </w:rPr>
        <w:t>Listing multiple occurrences within a line</w:t>
      </w:r>
    </w:p>
    <w:p w14:paraId="05FC13B6" w14:textId="1A1A4A78" w:rsidR="002204B0" w:rsidRDefault="002204B0" w:rsidP="002220FE">
      <w:pPr>
        <w:pStyle w:val="ListParagraph"/>
        <w:numPr>
          <w:ilvl w:val="2"/>
          <w:numId w:val="8"/>
        </w:numPr>
        <w:rPr>
          <w:sz w:val="44"/>
          <w:szCs w:val="44"/>
        </w:rPr>
      </w:pPr>
      <w:r>
        <w:rPr>
          <w:sz w:val="44"/>
          <w:szCs w:val="44"/>
        </w:rPr>
        <w:t>Multiline patterns</w:t>
      </w:r>
    </w:p>
    <w:p w14:paraId="7DA79988" w14:textId="5DC399A8" w:rsidR="002204B0" w:rsidRDefault="002204B0" w:rsidP="002220FE">
      <w:pPr>
        <w:pStyle w:val="ListParagraph"/>
        <w:numPr>
          <w:ilvl w:val="2"/>
          <w:numId w:val="8"/>
        </w:numPr>
        <w:rPr>
          <w:sz w:val="44"/>
          <w:szCs w:val="44"/>
        </w:rPr>
      </w:pPr>
      <w:r>
        <w:rPr>
          <w:sz w:val="44"/>
          <w:szCs w:val="44"/>
        </w:rPr>
        <w:t>Output formatting with match patterns</w:t>
      </w:r>
    </w:p>
    <w:p w14:paraId="1FF65DE3" w14:textId="060068CA" w:rsidR="002204B0" w:rsidRDefault="002204B0" w:rsidP="002220FE">
      <w:pPr>
        <w:pStyle w:val="ListParagraph"/>
        <w:numPr>
          <w:ilvl w:val="1"/>
          <w:numId w:val="8"/>
        </w:numPr>
        <w:rPr>
          <w:sz w:val="44"/>
          <w:szCs w:val="44"/>
        </w:rPr>
      </w:pPr>
      <w:r>
        <w:rPr>
          <w:sz w:val="44"/>
          <w:szCs w:val="44"/>
        </w:rPr>
        <w:t xml:space="preserve">Less </w:t>
      </w:r>
      <w:r w:rsidR="00C02C96">
        <w:rPr>
          <w:sz w:val="44"/>
          <w:szCs w:val="44"/>
        </w:rPr>
        <w:t>so</w:t>
      </w:r>
    </w:p>
    <w:p w14:paraId="6DCD84AB" w14:textId="2307B278" w:rsidR="002204B0" w:rsidRDefault="002204B0" w:rsidP="002220FE">
      <w:pPr>
        <w:pStyle w:val="ListParagraph"/>
        <w:numPr>
          <w:ilvl w:val="2"/>
          <w:numId w:val="8"/>
        </w:numPr>
        <w:rPr>
          <w:sz w:val="44"/>
          <w:szCs w:val="44"/>
        </w:rPr>
      </w:pPr>
      <w:r>
        <w:rPr>
          <w:sz w:val="44"/>
          <w:szCs w:val="44"/>
        </w:rPr>
        <w:t xml:space="preserve">Additional file types e.g. </w:t>
      </w:r>
      <w:proofErr w:type="spellStart"/>
      <w:r>
        <w:rPr>
          <w:sz w:val="44"/>
          <w:szCs w:val="44"/>
        </w:rPr>
        <w:t>MsWord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MsExcell</w:t>
      </w:r>
      <w:proofErr w:type="spellEnd"/>
    </w:p>
    <w:p w14:paraId="7956711E" w14:textId="681A761E" w:rsidR="002204B0" w:rsidRPr="003346DE" w:rsidRDefault="002204B0" w:rsidP="002220FE">
      <w:pPr>
        <w:pStyle w:val="ListParagraph"/>
        <w:numPr>
          <w:ilvl w:val="2"/>
          <w:numId w:val="8"/>
        </w:numPr>
        <w:rPr>
          <w:sz w:val="44"/>
          <w:szCs w:val="44"/>
        </w:rPr>
      </w:pPr>
      <w:r>
        <w:rPr>
          <w:sz w:val="44"/>
          <w:szCs w:val="44"/>
        </w:rPr>
        <w:t>Searching search results</w:t>
      </w:r>
    </w:p>
    <w:p w14:paraId="5F98DF82" w14:textId="0B2D6BFF" w:rsidR="00472C4C" w:rsidRPr="00911DAD" w:rsidRDefault="00D843EC" w:rsidP="00911DAD">
      <w:pPr>
        <w:rPr>
          <w:sz w:val="28"/>
          <w:szCs w:val="28"/>
        </w:rPr>
      </w:pPr>
      <w:r w:rsidRPr="003346DE">
        <w:rPr>
          <w:sz w:val="44"/>
          <w:szCs w:val="44"/>
        </w:rPr>
        <w:br w:type="page"/>
      </w:r>
      <w:r w:rsidR="00472C4C" w:rsidRPr="00472C4C">
        <w:rPr>
          <w:sz w:val="44"/>
          <w:szCs w:val="44"/>
        </w:rPr>
        <w:lastRenderedPageBreak/>
        <w:t>Python</w:t>
      </w:r>
      <w:r w:rsidR="00911DAD">
        <w:rPr>
          <w:sz w:val="44"/>
          <w:szCs w:val="44"/>
        </w:rPr>
        <w:t xml:space="preserve"> </w:t>
      </w:r>
      <w:r w:rsidR="00911DAD" w:rsidRPr="00911DAD">
        <w:rPr>
          <w:sz w:val="36"/>
          <w:szCs w:val="36"/>
        </w:rPr>
        <w:t>– Programming language</w:t>
      </w:r>
    </w:p>
    <w:p w14:paraId="02A13463" w14:textId="45B8A486" w:rsidR="00472C4C" w:rsidRPr="005316B9" w:rsidRDefault="00472C4C" w:rsidP="002220FE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5316B9">
        <w:rPr>
          <w:sz w:val="44"/>
          <w:szCs w:val="44"/>
        </w:rPr>
        <w:t>popular programming language in wide use</w:t>
      </w:r>
    </w:p>
    <w:p w14:paraId="578C782D" w14:textId="1F4AD135" w:rsidR="00472C4C" w:rsidRPr="005316B9" w:rsidRDefault="00472C4C" w:rsidP="002220FE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5316B9">
        <w:rPr>
          <w:sz w:val="44"/>
          <w:szCs w:val="44"/>
        </w:rPr>
        <w:t>Used in Data Analytics</w:t>
      </w:r>
    </w:p>
    <w:p w14:paraId="14489D32" w14:textId="557A811C" w:rsidR="00472C4C" w:rsidRPr="005316B9" w:rsidRDefault="00472C4C" w:rsidP="002220FE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5316B9">
        <w:rPr>
          <w:sz w:val="44"/>
          <w:szCs w:val="44"/>
        </w:rPr>
        <w:t>Used as introduction to programming at MIT</w:t>
      </w:r>
    </w:p>
    <w:p w14:paraId="40FD52B2" w14:textId="77777777" w:rsidR="00472C4C" w:rsidRDefault="00472C4C" w:rsidP="00472C4C">
      <w:pPr>
        <w:rPr>
          <w:sz w:val="44"/>
          <w:szCs w:val="44"/>
        </w:rPr>
      </w:pPr>
      <w:r w:rsidRPr="00B835D6">
        <w:rPr>
          <w:sz w:val="44"/>
          <w:szCs w:val="44"/>
        </w:rPr>
        <w:t>Python2, Python3</w:t>
      </w:r>
    </w:p>
    <w:p w14:paraId="197E87DE" w14:textId="62787593" w:rsidR="00472C4C" w:rsidRPr="005316B9" w:rsidRDefault="00472C4C" w:rsidP="002220FE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5316B9">
        <w:rPr>
          <w:sz w:val="44"/>
          <w:szCs w:val="44"/>
        </w:rPr>
        <w:t>Two dialects of the Python Language</w:t>
      </w:r>
    </w:p>
    <w:p w14:paraId="42436B4F" w14:textId="061ABF51" w:rsidR="00472C4C" w:rsidRPr="005316B9" w:rsidRDefault="00472C4C" w:rsidP="002220FE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5316B9">
        <w:rPr>
          <w:sz w:val="44"/>
          <w:szCs w:val="44"/>
        </w:rPr>
        <w:t>Independent lines – 2.x, 3.x</w:t>
      </w:r>
    </w:p>
    <w:p w14:paraId="4B2A39D4" w14:textId="63EAFCFC" w:rsidR="00472C4C" w:rsidRPr="005316B9" w:rsidRDefault="00472C4C" w:rsidP="002220FE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5316B9">
        <w:rPr>
          <w:sz w:val="44"/>
          <w:szCs w:val="44"/>
        </w:rPr>
        <w:t xml:space="preserve">Python2.x </w:t>
      </w:r>
      <w:r w:rsidR="00877E03" w:rsidRPr="005316B9">
        <w:rPr>
          <w:sz w:val="44"/>
          <w:szCs w:val="44"/>
        </w:rPr>
        <w:t>–</w:t>
      </w:r>
      <w:r w:rsidRPr="005316B9">
        <w:rPr>
          <w:sz w:val="44"/>
          <w:szCs w:val="44"/>
        </w:rPr>
        <w:t xml:space="preserve"> </w:t>
      </w:r>
      <w:r w:rsidR="00877E03" w:rsidRPr="005316B9">
        <w:rPr>
          <w:sz w:val="44"/>
          <w:szCs w:val="44"/>
        </w:rPr>
        <w:t>lots of legacy code, faster?...</w:t>
      </w:r>
    </w:p>
    <w:p w14:paraId="48F84303" w14:textId="02FCD1D1" w:rsidR="00877E03" w:rsidRPr="005316B9" w:rsidRDefault="00877E03" w:rsidP="002220FE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5316B9">
        <w:rPr>
          <w:sz w:val="44"/>
          <w:szCs w:val="44"/>
        </w:rPr>
        <w:t xml:space="preserve">Python3.x – the </w:t>
      </w:r>
      <w:proofErr w:type="gramStart"/>
      <w:r w:rsidRPr="005316B9">
        <w:rPr>
          <w:sz w:val="44"/>
          <w:szCs w:val="44"/>
        </w:rPr>
        <w:t>future?,</w:t>
      </w:r>
      <w:proofErr w:type="gramEnd"/>
      <w:r w:rsidRPr="005316B9">
        <w:rPr>
          <w:sz w:val="44"/>
          <w:szCs w:val="44"/>
        </w:rPr>
        <w:t xml:space="preserve"> language improvements</w:t>
      </w:r>
    </w:p>
    <w:p w14:paraId="3809F087" w14:textId="6F7DEC24" w:rsidR="00877E03" w:rsidRPr="005316B9" w:rsidRDefault="00877E03" w:rsidP="002220FE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5316B9">
        <w:rPr>
          <w:sz w:val="44"/>
          <w:szCs w:val="44"/>
        </w:rPr>
        <w:t>Python2.x – print “</w:t>
      </w:r>
      <w:proofErr w:type="gramStart"/>
      <w:r w:rsidRPr="005316B9">
        <w:rPr>
          <w:sz w:val="44"/>
          <w:szCs w:val="44"/>
        </w:rPr>
        <w:t>Hi..</w:t>
      </w:r>
      <w:proofErr w:type="gramEnd"/>
      <w:r w:rsidRPr="005316B9">
        <w:rPr>
          <w:sz w:val="44"/>
          <w:szCs w:val="44"/>
        </w:rPr>
        <w:t xml:space="preserve">”, except </w:t>
      </w:r>
      <w:bookmarkStart w:id="1" w:name="_Hlk512433324"/>
      <w:r w:rsidR="00962DFC" w:rsidRPr="005316B9">
        <w:rPr>
          <w:sz w:val="44"/>
          <w:szCs w:val="44"/>
        </w:rPr>
        <w:t>Exception</w:t>
      </w:r>
      <w:bookmarkEnd w:id="1"/>
      <w:r w:rsidRPr="005316B9">
        <w:rPr>
          <w:sz w:val="44"/>
          <w:szCs w:val="44"/>
        </w:rPr>
        <w:t>, e</w:t>
      </w:r>
      <w:r w:rsidR="00962DFC" w:rsidRPr="005316B9">
        <w:rPr>
          <w:sz w:val="44"/>
          <w:szCs w:val="44"/>
        </w:rPr>
        <w:t>:</w:t>
      </w:r>
    </w:p>
    <w:p w14:paraId="264BF2D8" w14:textId="040EA6C9" w:rsidR="00877E03" w:rsidRPr="005316B9" w:rsidRDefault="00877E03" w:rsidP="002220FE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5316B9">
        <w:rPr>
          <w:sz w:val="44"/>
          <w:szCs w:val="44"/>
        </w:rPr>
        <w:t xml:space="preserve">Python3.x – </w:t>
      </w:r>
      <w:proofErr w:type="gramStart"/>
      <w:r w:rsidRPr="005316B9">
        <w:rPr>
          <w:sz w:val="44"/>
          <w:szCs w:val="44"/>
        </w:rPr>
        <w:t>print(</w:t>
      </w:r>
      <w:proofErr w:type="gramEnd"/>
      <w:r w:rsidRPr="005316B9">
        <w:rPr>
          <w:sz w:val="44"/>
          <w:szCs w:val="44"/>
        </w:rPr>
        <w:t xml:space="preserve">“Hi…), except </w:t>
      </w:r>
      <w:r w:rsidR="00962DFC" w:rsidRPr="005316B9">
        <w:rPr>
          <w:sz w:val="44"/>
          <w:szCs w:val="44"/>
        </w:rPr>
        <w:t xml:space="preserve">Exception </w:t>
      </w:r>
      <w:r w:rsidRPr="005316B9">
        <w:rPr>
          <w:sz w:val="44"/>
          <w:szCs w:val="44"/>
        </w:rPr>
        <w:t>as e</w:t>
      </w:r>
      <w:r w:rsidR="00962DFC" w:rsidRPr="005316B9">
        <w:rPr>
          <w:sz w:val="44"/>
          <w:szCs w:val="44"/>
        </w:rPr>
        <w:t>:</w:t>
      </w:r>
    </w:p>
    <w:p w14:paraId="41212AD6" w14:textId="12F412B8" w:rsidR="00962DFC" w:rsidRPr="005316B9" w:rsidRDefault="00962DFC" w:rsidP="002220FE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5316B9">
        <w:rPr>
          <w:sz w:val="44"/>
          <w:szCs w:val="44"/>
        </w:rPr>
        <w:t>https://www.digitalocean.com/community/tutorials/how-to-port-python-2-code-to-python-3</w:t>
      </w:r>
    </w:p>
    <w:p w14:paraId="69A637FA" w14:textId="12836618" w:rsidR="00A767A9" w:rsidRPr="005316B9" w:rsidRDefault="00A767A9" w:rsidP="002220FE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5316B9">
        <w:rPr>
          <w:sz w:val="44"/>
          <w:szCs w:val="44"/>
        </w:rPr>
        <w:t>http://python-future.org/overview.html</w:t>
      </w:r>
    </w:p>
    <w:p w14:paraId="4341E8CC" w14:textId="77777777" w:rsidR="00D843EC" w:rsidRPr="00D843EC" w:rsidRDefault="00D843EC" w:rsidP="00D843EC">
      <w:pPr>
        <w:rPr>
          <w:sz w:val="32"/>
          <w:szCs w:val="32"/>
        </w:rPr>
      </w:pPr>
    </w:p>
    <w:p w14:paraId="1A40A63A" w14:textId="77777777" w:rsidR="00D843EC" w:rsidRDefault="00D843EC" w:rsidP="00081FE0">
      <w:pPr>
        <w:rPr>
          <w:sz w:val="44"/>
          <w:szCs w:val="44"/>
        </w:rPr>
      </w:pPr>
    </w:p>
    <w:p w14:paraId="504EB3AF" w14:textId="77777777" w:rsidR="00D843EC" w:rsidRDefault="00D843EC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7DA9FCCB" w14:textId="77777777" w:rsidR="00D843EC" w:rsidRDefault="00D843EC" w:rsidP="00081FE0">
      <w:pPr>
        <w:rPr>
          <w:sz w:val="44"/>
          <w:szCs w:val="44"/>
        </w:rPr>
      </w:pPr>
    </w:p>
    <w:p w14:paraId="652CADF1" w14:textId="4AA26DAE" w:rsidR="00472C4C" w:rsidRPr="005316B9" w:rsidRDefault="004A668C" w:rsidP="00081FE0">
      <w:pPr>
        <w:rPr>
          <w:sz w:val="44"/>
          <w:szCs w:val="44"/>
        </w:rPr>
      </w:pPr>
      <w:r w:rsidRPr="005316B9">
        <w:rPr>
          <w:sz w:val="44"/>
          <w:szCs w:val="44"/>
        </w:rPr>
        <w:t>Anaconda</w:t>
      </w:r>
      <w:r w:rsidR="003346DE" w:rsidRPr="005316B9">
        <w:rPr>
          <w:sz w:val="44"/>
          <w:szCs w:val="44"/>
        </w:rPr>
        <w:t xml:space="preserve"> – Installation / Development System</w:t>
      </w:r>
    </w:p>
    <w:p w14:paraId="2BF5EB96" w14:textId="0C352A53" w:rsidR="00877E03" w:rsidRDefault="002220FE" w:rsidP="002220FE">
      <w:pPr>
        <w:pStyle w:val="ListParagraph"/>
        <w:numPr>
          <w:ilvl w:val="0"/>
          <w:numId w:val="4"/>
        </w:numPr>
        <w:rPr>
          <w:sz w:val="44"/>
          <w:szCs w:val="44"/>
        </w:rPr>
      </w:pPr>
      <w:hyperlink r:id="rId14" w:history="1">
        <w:r w:rsidR="00D843EC" w:rsidRPr="00D843EC">
          <w:rPr>
            <w:rStyle w:val="Hyperlink"/>
            <w:sz w:val="44"/>
            <w:szCs w:val="44"/>
          </w:rPr>
          <w:t>https://www.anaconda.com/what-is-anaconda/</w:t>
        </w:r>
      </w:hyperlink>
    </w:p>
    <w:p w14:paraId="6EA577E8" w14:textId="6D685C48" w:rsidR="00D843EC" w:rsidRPr="00D843EC" w:rsidRDefault="00D843EC" w:rsidP="002220FE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rFonts w:ascii="Helvetica" w:hAnsi="Helvetica" w:cs="Helvetica"/>
          <w:color w:val="414042"/>
          <w:sz w:val="27"/>
          <w:szCs w:val="27"/>
          <w:shd w:val="clear" w:color="auto" w:fill="FFFFFF"/>
        </w:rPr>
        <w:t>“</w:t>
      </w:r>
      <w:r w:rsidRPr="00D843EC">
        <w:rPr>
          <w:rFonts w:ascii="Helvetica" w:hAnsi="Helvetica" w:cs="Helvetica"/>
          <w:color w:val="414042"/>
          <w:sz w:val="27"/>
          <w:szCs w:val="27"/>
          <w:shd w:val="clear" w:color="auto" w:fill="FFFFFF"/>
        </w:rPr>
        <w:t>With over 6 million users, the open source </w:t>
      </w:r>
      <w:hyperlink r:id="rId15" w:history="1">
        <w:r w:rsidRPr="00D843EC">
          <w:rPr>
            <w:rFonts w:ascii="Helvetica" w:hAnsi="Helvetica" w:cs="Helvetica"/>
            <w:color w:val="047704"/>
            <w:sz w:val="27"/>
            <w:szCs w:val="27"/>
            <w:u w:val="single"/>
            <w:shd w:val="clear" w:color="auto" w:fill="FFFFFF"/>
          </w:rPr>
          <w:t>Anaconda Distribution</w:t>
        </w:r>
      </w:hyperlink>
      <w:r w:rsidRPr="00D843EC">
        <w:rPr>
          <w:rFonts w:ascii="Helvetica" w:hAnsi="Helvetica" w:cs="Helvetica"/>
          <w:color w:val="414042"/>
          <w:sz w:val="27"/>
          <w:szCs w:val="27"/>
          <w:shd w:val="clear" w:color="auto" w:fill="FFFFFF"/>
        </w:rPr>
        <w:t> is the easiest way to do Python data science and machine learning. It includes 250+ popular data science packages and the </w:t>
      </w:r>
      <w:proofErr w:type="spellStart"/>
      <w:r w:rsidRPr="00D843EC">
        <w:rPr>
          <w:rFonts w:ascii="Helvetica" w:hAnsi="Helvetica" w:cs="Helvetica"/>
          <w:i/>
          <w:iCs/>
          <w:color w:val="414042"/>
          <w:sz w:val="27"/>
          <w:szCs w:val="27"/>
          <w:shd w:val="clear" w:color="auto" w:fill="FFFFFF"/>
        </w:rPr>
        <w:t>conda</w:t>
      </w:r>
      <w:proofErr w:type="spellEnd"/>
      <w:r w:rsidRPr="00D843EC">
        <w:rPr>
          <w:rFonts w:ascii="Helvetica" w:hAnsi="Helvetica" w:cs="Helvetica"/>
          <w:color w:val="414042"/>
          <w:sz w:val="27"/>
          <w:szCs w:val="27"/>
          <w:shd w:val="clear" w:color="auto" w:fill="FFFFFF"/>
        </w:rPr>
        <w:t> package and virtual environment manager for Windows, Linux, and MacOS. </w:t>
      </w:r>
      <w:r>
        <w:rPr>
          <w:rFonts w:ascii="Helvetica" w:hAnsi="Helvetica" w:cs="Helvetica"/>
          <w:color w:val="414042"/>
          <w:sz w:val="27"/>
          <w:szCs w:val="27"/>
          <w:shd w:val="clear" w:color="auto" w:fill="FFFFFF"/>
        </w:rPr>
        <w:t>…</w:t>
      </w:r>
    </w:p>
    <w:p w14:paraId="57A9281F" w14:textId="0E933F5D" w:rsidR="00D843EC" w:rsidRDefault="00D843EC" w:rsidP="002220FE">
      <w:pPr>
        <w:pStyle w:val="ListParagraph"/>
        <w:numPr>
          <w:ilvl w:val="0"/>
          <w:numId w:val="4"/>
        </w:numPr>
        <w:rPr>
          <w:sz w:val="44"/>
          <w:szCs w:val="44"/>
        </w:rPr>
      </w:pPr>
      <w:r w:rsidRPr="00D843EC">
        <w:rPr>
          <w:sz w:val="44"/>
          <w:szCs w:val="44"/>
        </w:rPr>
        <w:t>High-Performance Distribution</w:t>
      </w:r>
    </w:p>
    <w:p w14:paraId="41F29C11" w14:textId="4EA25CA4" w:rsidR="00D843EC" w:rsidRDefault="00D843EC" w:rsidP="002220FE">
      <w:pPr>
        <w:pStyle w:val="ListParagraph"/>
        <w:numPr>
          <w:ilvl w:val="0"/>
          <w:numId w:val="4"/>
        </w:numPr>
        <w:rPr>
          <w:sz w:val="44"/>
          <w:szCs w:val="44"/>
        </w:rPr>
      </w:pPr>
      <w:r w:rsidRPr="00D843EC">
        <w:rPr>
          <w:sz w:val="44"/>
          <w:szCs w:val="44"/>
        </w:rPr>
        <w:t>Package Management</w:t>
      </w:r>
    </w:p>
    <w:p w14:paraId="45C8E242" w14:textId="3EBAD8B2" w:rsidR="00D843EC" w:rsidRDefault="00D843EC" w:rsidP="002220FE">
      <w:pPr>
        <w:pStyle w:val="ListParagraph"/>
        <w:numPr>
          <w:ilvl w:val="0"/>
          <w:numId w:val="4"/>
        </w:numPr>
        <w:rPr>
          <w:sz w:val="44"/>
          <w:szCs w:val="44"/>
        </w:rPr>
      </w:pPr>
      <w:r w:rsidRPr="00D843EC">
        <w:rPr>
          <w:sz w:val="44"/>
          <w:szCs w:val="44"/>
        </w:rPr>
        <w:t>Python 3.6 version</w:t>
      </w:r>
    </w:p>
    <w:p w14:paraId="2117FF1B" w14:textId="599ED9EF" w:rsidR="00D843EC" w:rsidRPr="00D843EC" w:rsidRDefault="00D843EC" w:rsidP="002220FE">
      <w:pPr>
        <w:pStyle w:val="ListParagraph"/>
        <w:numPr>
          <w:ilvl w:val="0"/>
          <w:numId w:val="4"/>
        </w:numPr>
        <w:rPr>
          <w:sz w:val="44"/>
          <w:szCs w:val="44"/>
        </w:rPr>
      </w:pPr>
      <w:r w:rsidRPr="00D843EC">
        <w:rPr>
          <w:sz w:val="44"/>
          <w:szCs w:val="44"/>
        </w:rPr>
        <w:t>Python 2.7 version</w:t>
      </w:r>
    </w:p>
    <w:p w14:paraId="2982684B" w14:textId="234A0696" w:rsidR="00D843EC" w:rsidRPr="002351F5" w:rsidRDefault="00D843EC" w:rsidP="00081FE0">
      <w:pPr>
        <w:rPr>
          <w:sz w:val="40"/>
          <w:szCs w:val="40"/>
        </w:rPr>
      </w:pPr>
      <w:r w:rsidRPr="002351F5">
        <w:rPr>
          <w:sz w:val="40"/>
          <w:szCs w:val="40"/>
        </w:rPr>
        <w:t>https://docs.anaconda.com/anaconda/install/windows</w:t>
      </w:r>
    </w:p>
    <w:p w14:paraId="3B521F79" w14:textId="77777777" w:rsidR="00D843EC" w:rsidRDefault="00D843EC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47ECE5D4" w14:textId="77777777" w:rsidR="003346DE" w:rsidRDefault="004A668C" w:rsidP="00081FE0">
      <w:pPr>
        <w:rPr>
          <w:sz w:val="44"/>
          <w:szCs w:val="44"/>
        </w:rPr>
      </w:pPr>
      <w:r w:rsidRPr="00B835D6">
        <w:rPr>
          <w:sz w:val="44"/>
          <w:szCs w:val="44"/>
        </w:rPr>
        <w:lastRenderedPageBreak/>
        <w:t>Eclipse</w:t>
      </w:r>
      <w:r w:rsidR="002351F5">
        <w:rPr>
          <w:sz w:val="44"/>
          <w:szCs w:val="44"/>
        </w:rPr>
        <w:t xml:space="preserve"> – </w:t>
      </w:r>
      <w:r w:rsidR="003346DE">
        <w:rPr>
          <w:sz w:val="44"/>
          <w:szCs w:val="44"/>
        </w:rPr>
        <w:t>Graphical User Interface (GUI)</w:t>
      </w:r>
    </w:p>
    <w:p w14:paraId="1D478810" w14:textId="39DDFD0F" w:rsidR="00472C4C" w:rsidRPr="003346DE" w:rsidRDefault="002351F5" w:rsidP="002220FE">
      <w:pPr>
        <w:pStyle w:val="ListParagraph"/>
        <w:numPr>
          <w:ilvl w:val="0"/>
          <w:numId w:val="9"/>
        </w:numPr>
        <w:rPr>
          <w:sz w:val="44"/>
          <w:szCs w:val="44"/>
        </w:rPr>
      </w:pPr>
      <w:r w:rsidRPr="003346DE">
        <w:rPr>
          <w:sz w:val="44"/>
          <w:szCs w:val="44"/>
        </w:rPr>
        <w:t xml:space="preserve">Development Platform for Java, Python, </w:t>
      </w:r>
      <w:r w:rsidR="005316B9">
        <w:rPr>
          <w:sz w:val="44"/>
          <w:szCs w:val="44"/>
        </w:rPr>
        <w:t xml:space="preserve">C/C++, </w:t>
      </w:r>
      <w:r w:rsidRPr="003346DE">
        <w:rPr>
          <w:sz w:val="44"/>
          <w:szCs w:val="44"/>
        </w:rPr>
        <w:t>Perl</w:t>
      </w:r>
    </w:p>
    <w:p w14:paraId="29B673B9" w14:textId="26C9A1A4" w:rsidR="005316B9" w:rsidRPr="003346DE" w:rsidRDefault="005316B9" w:rsidP="002220FE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t xml:space="preserve">Powerful </w:t>
      </w:r>
      <w:r w:rsidRPr="003346DE">
        <w:rPr>
          <w:sz w:val="44"/>
          <w:szCs w:val="44"/>
        </w:rPr>
        <w:t>Debugger</w:t>
      </w:r>
    </w:p>
    <w:p w14:paraId="1EDE4002" w14:textId="1317A1C8" w:rsidR="002351F5" w:rsidRPr="003346DE" w:rsidRDefault="005316B9" w:rsidP="002220FE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t>Project Maintenance</w:t>
      </w:r>
    </w:p>
    <w:p w14:paraId="632BB3DE" w14:textId="77777777" w:rsidR="00D843EC" w:rsidRDefault="00D843EC" w:rsidP="00081FE0">
      <w:pPr>
        <w:rPr>
          <w:sz w:val="44"/>
          <w:szCs w:val="44"/>
        </w:rPr>
      </w:pPr>
    </w:p>
    <w:p w14:paraId="06A212F9" w14:textId="39A317B5" w:rsidR="004A668C" w:rsidRDefault="004A668C" w:rsidP="00081FE0">
      <w:pPr>
        <w:rPr>
          <w:sz w:val="44"/>
          <w:szCs w:val="44"/>
        </w:rPr>
      </w:pPr>
      <w:r>
        <w:rPr>
          <w:sz w:val="44"/>
          <w:szCs w:val="44"/>
        </w:rPr>
        <w:t>GUI Programming</w:t>
      </w:r>
    </w:p>
    <w:p w14:paraId="387F0A36" w14:textId="27DD1BFA" w:rsidR="003346DE" w:rsidRDefault="003346DE" w:rsidP="002220FE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 xml:space="preserve">The world is </w:t>
      </w:r>
      <w:r w:rsidRPr="003346DE">
        <w:rPr>
          <w:i/>
          <w:caps/>
          <w:sz w:val="44"/>
          <w:szCs w:val="44"/>
        </w:rPr>
        <w:t>GRAPHICAL</w:t>
      </w:r>
    </w:p>
    <w:p w14:paraId="0C429BED" w14:textId="77777777" w:rsidR="005316B9" w:rsidRPr="002351F5" w:rsidRDefault="005316B9" w:rsidP="002220FE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>Too much to do from scratch</w:t>
      </w:r>
    </w:p>
    <w:p w14:paraId="1E51445D" w14:textId="029ADCD2" w:rsidR="002351F5" w:rsidRDefault="002351F5" w:rsidP="002220FE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>Similar</w:t>
      </w:r>
      <w:r w:rsidR="005316B9">
        <w:rPr>
          <w:sz w:val="44"/>
          <w:szCs w:val="44"/>
        </w:rPr>
        <w:t xml:space="preserve">ities </w:t>
      </w:r>
      <w:r>
        <w:rPr>
          <w:sz w:val="44"/>
          <w:szCs w:val="44"/>
        </w:rPr>
        <w:t>across OS / Language</w:t>
      </w:r>
    </w:p>
    <w:p w14:paraId="4D4F8E1D" w14:textId="77777777" w:rsidR="003346DE" w:rsidRDefault="002351F5" w:rsidP="002220FE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 xml:space="preserve">We are trying </w:t>
      </w:r>
      <w:r w:rsidR="003346DE">
        <w:rPr>
          <w:sz w:val="44"/>
          <w:szCs w:val="44"/>
        </w:rPr>
        <w:t xml:space="preserve">out </w:t>
      </w:r>
      <w:proofErr w:type="spellStart"/>
      <w:r>
        <w:rPr>
          <w:sz w:val="44"/>
          <w:szCs w:val="44"/>
        </w:rPr>
        <w:t>wxPython</w:t>
      </w:r>
      <w:proofErr w:type="spellEnd"/>
    </w:p>
    <w:p w14:paraId="7DB6B3DA" w14:textId="58417EEA" w:rsidR="002351F5" w:rsidRDefault="003346DE" w:rsidP="002220FE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 xml:space="preserve">We have used others, </w:t>
      </w:r>
      <w:proofErr w:type="spellStart"/>
      <w:r>
        <w:rPr>
          <w:sz w:val="44"/>
          <w:szCs w:val="44"/>
        </w:rPr>
        <w:t>e.g</w:t>
      </w:r>
      <w:proofErr w:type="spellEnd"/>
      <w:r w:rsidR="002351F5">
        <w:rPr>
          <w:sz w:val="44"/>
          <w:szCs w:val="44"/>
        </w:rPr>
        <w:t xml:space="preserve"> </w:t>
      </w:r>
      <w:proofErr w:type="spellStart"/>
      <w:r w:rsidR="002351F5">
        <w:rPr>
          <w:sz w:val="44"/>
          <w:szCs w:val="44"/>
        </w:rPr>
        <w:t>Tkinter</w:t>
      </w:r>
      <w:proofErr w:type="spellEnd"/>
    </w:p>
    <w:p w14:paraId="417AFB2A" w14:textId="552300BD" w:rsidR="004A668C" w:rsidRDefault="004A668C" w:rsidP="00081FE0">
      <w:pPr>
        <w:rPr>
          <w:sz w:val="28"/>
          <w:szCs w:val="28"/>
        </w:rPr>
      </w:pPr>
    </w:p>
    <w:p w14:paraId="3AE02FDF" w14:textId="657E32CF" w:rsidR="001C2028" w:rsidRDefault="0007123C" w:rsidP="00081FE0">
      <w:pPr>
        <w:rPr>
          <w:sz w:val="44"/>
          <w:szCs w:val="44"/>
        </w:rPr>
      </w:pPr>
      <w:r w:rsidRPr="0007123C">
        <w:rPr>
          <w:sz w:val="44"/>
          <w:szCs w:val="44"/>
        </w:rPr>
        <w:t>Properties Files</w:t>
      </w:r>
      <w:r w:rsidR="009A3A06">
        <w:rPr>
          <w:sz w:val="44"/>
          <w:szCs w:val="44"/>
        </w:rPr>
        <w:t xml:space="preserve"> -</w:t>
      </w:r>
      <w:r w:rsidRPr="0007123C">
        <w:rPr>
          <w:sz w:val="44"/>
          <w:szCs w:val="44"/>
        </w:rPr>
        <w:t xml:space="preserve"> A </w:t>
      </w:r>
      <w:proofErr w:type="gramStart"/>
      <w:r w:rsidRPr="0007123C">
        <w:rPr>
          <w:sz w:val="44"/>
          <w:szCs w:val="44"/>
        </w:rPr>
        <w:t>simple</w:t>
      </w:r>
      <w:proofErr w:type="gramEnd"/>
      <w:r w:rsidRPr="0007123C">
        <w:rPr>
          <w:sz w:val="44"/>
          <w:szCs w:val="44"/>
        </w:rPr>
        <w:t xml:space="preserve"> Python 2 to 3</w:t>
      </w:r>
      <w:r w:rsidR="009A3A06">
        <w:rPr>
          <w:sz w:val="44"/>
          <w:szCs w:val="44"/>
        </w:rPr>
        <w:t xml:space="preserve"> experience</w:t>
      </w:r>
    </w:p>
    <w:p w14:paraId="35700C56" w14:textId="2EE70405" w:rsidR="009A3A06" w:rsidRDefault="009A3A06" w:rsidP="002220FE">
      <w:pPr>
        <w:pStyle w:val="ListParagraph"/>
        <w:numPr>
          <w:ilvl w:val="0"/>
          <w:numId w:val="11"/>
        </w:numPr>
        <w:rPr>
          <w:sz w:val="44"/>
          <w:szCs w:val="44"/>
        </w:rPr>
      </w:pPr>
      <w:r>
        <w:rPr>
          <w:sz w:val="44"/>
          <w:szCs w:val="44"/>
        </w:rPr>
        <w:t>Properties files – heavily used in Java</w:t>
      </w:r>
    </w:p>
    <w:p w14:paraId="6F920E7A" w14:textId="71487A37" w:rsidR="009A3A06" w:rsidRDefault="009A3A06" w:rsidP="002220FE">
      <w:pPr>
        <w:pStyle w:val="ListParagraph"/>
        <w:numPr>
          <w:ilvl w:val="0"/>
          <w:numId w:val="11"/>
        </w:numPr>
        <w:rPr>
          <w:sz w:val="44"/>
          <w:szCs w:val="44"/>
        </w:rPr>
      </w:pPr>
      <w:r>
        <w:rPr>
          <w:sz w:val="44"/>
          <w:szCs w:val="44"/>
        </w:rPr>
        <w:t>Provide setting / controls memory between executions</w:t>
      </w:r>
    </w:p>
    <w:p w14:paraId="0485712B" w14:textId="32EC6706" w:rsidR="009A3A06" w:rsidRDefault="009A3A06" w:rsidP="002220FE">
      <w:pPr>
        <w:pStyle w:val="ListParagraph"/>
        <w:numPr>
          <w:ilvl w:val="0"/>
          <w:numId w:val="11"/>
        </w:numPr>
        <w:rPr>
          <w:sz w:val="44"/>
          <w:szCs w:val="44"/>
        </w:rPr>
      </w:pPr>
      <w:r>
        <w:rPr>
          <w:sz w:val="44"/>
          <w:szCs w:val="44"/>
        </w:rPr>
        <w:t xml:space="preserve">Simple </w:t>
      </w:r>
      <w:proofErr w:type="gramStart"/>
      <w:r>
        <w:rPr>
          <w:sz w:val="44"/>
          <w:szCs w:val="44"/>
        </w:rPr>
        <w:t>formatting  name</w:t>
      </w:r>
      <w:proofErr w:type="gramEnd"/>
      <w:r>
        <w:rPr>
          <w:sz w:val="44"/>
          <w:szCs w:val="44"/>
        </w:rPr>
        <w:t xml:space="preserve"> = value</w:t>
      </w:r>
    </w:p>
    <w:p w14:paraId="32391FA1" w14:textId="47A33442" w:rsidR="009A3A06" w:rsidRDefault="009A3A06" w:rsidP="009A3A06">
      <w:pPr>
        <w:rPr>
          <w:sz w:val="44"/>
          <w:szCs w:val="44"/>
        </w:rPr>
      </w:pPr>
    </w:p>
    <w:p w14:paraId="5B189381" w14:textId="75AA7AF1" w:rsidR="009A3A06" w:rsidRPr="009A3A06" w:rsidRDefault="003A5FCC" w:rsidP="009A3A06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Properties Module </w:t>
      </w:r>
      <w:r w:rsidR="009A3A06">
        <w:rPr>
          <w:sz w:val="44"/>
          <w:szCs w:val="44"/>
        </w:rPr>
        <w:t>Transition</w:t>
      </w:r>
    </w:p>
    <w:p w14:paraId="2105473D" w14:textId="5BF18846" w:rsidR="0007123C" w:rsidRPr="00A726C5" w:rsidRDefault="00A726C5" w:rsidP="002220FE">
      <w:pPr>
        <w:pStyle w:val="ListParagraph"/>
        <w:numPr>
          <w:ilvl w:val="0"/>
          <w:numId w:val="10"/>
        </w:numPr>
        <w:rPr>
          <w:sz w:val="44"/>
          <w:szCs w:val="44"/>
        </w:rPr>
      </w:pPr>
      <w:r>
        <w:rPr>
          <w:sz w:val="44"/>
          <w:szCs w:val="44"/>
        </w:rPr>
        <w:t xml:space="preserve"> p</w:t>
      </w:r>
      <w:r w:rsidR="00BD6AA8" w:rsidRPr="00A726C5">
        <w:rPr>
          <w:sz w:val="44"/>
          <w:szCs w:val="44"/>
        </w:rPr>
        <w:t>_1.py – original off the WEB</w:t>
      </w:r>
    </w:p>
    <w:p w14:paraId="4ECC6B66" w14:textId="4DAA2009" w:rsidR="00BD6AA8" w:rsidRPr="00A726C5" w:rsidRDefault="00A726C5" w:rsidP="002220FE">
      <w:pPr>
        <w:pStyle w:val="ListParagraph"/>
        <w:numPr>
          <w:ilvl w:val="0"/>
          <w:numId w:val="10"/>
        </w:numPr>
        <w:rPr>
          <w:sz w:val="44"/>
          <w:szCs w:val="44"/>
        </w:rPr>
      </w:pPr>
      <w:r>
        <w:rPr>
          <w:sz w:val="44"/>
          <w:szCs w:val="44"/>
        </w:rPr>
        <w:t xml:space="preserve"> p</w:t>
      </w:r>
      <w:r w:rsidR="00BD6AA8" w:rsidRPr="00A726C5">
        <w:rPr>
          <w:sz w:val="44"/>
          <w:szCs w:val="44"/>
        </w:rPr>
        <w:t xml:space="preserve">_2.py – </w:t>
      </w:r>
      <w:r w:rsidR="009A3A06" w:rsidRPr="00A726C5">
        <w:rPr>
          <w:sz w:val="44"/>
          <w:szCs w:val="44"/>
        </w:rPr>
        <w:t>after a few Python2.x to Python3.x changes</w:t>
      </w:r>
    </w:p>
    <w:p w14:paraId="24B38211" w14:textId="27EA3291" w:rsidR="00BD6AA8" w:rsidRDefault="00A726C5" w:rsidP="002220FE">
      <w:pPr>
        <w:pStyle w:val="ListParagraph"/>
        <w:numPr>
          <w:ilvl w:val="0"/>
          <w:numId w:val="10"/>
        </w:numPr>
        <w:rPr>
          <w:sz w:val="44"/>
          <w:szCs w:val="44"/>
        </w:rPr>
      </w:pPr>
      <w:r>
        <w:rPr>
          <w:sz w:val="44"/>
          <w:szCs w:val="44"/>
        </w:rPr>
        <w:t xml:space="preserve"> p</w:t>
      </w:r>
      <w:r w:rsidR="00BD6AA8" w:rsidRPr="00A726C5">
        <w:rPr>
          <w:sz w:val="44"/>
          <w:szCs w:val="44"/>
        </w:rPr>
        <w:t xml:space="preserve">_3.py – </w:t>
      </w:r>
      <w:bookmarkStart w:id="2" w:name="_Hlk512852698"/>
      <w:r w:rsidR="00BD6AA8" w:rsidRPr="00A726C5">
        <w:rPr>
          <w:sz w:val="44"/>
          <w:szCs w:val="44"/>
        </w:rPr>
        <w:t>after a few Python2.x to Python3.x changes</w:t>
      </w:r>
      <w:bookmarkEnd w:id="2"/>
    </w:p>
    <w:p w14:paraId="68B1FD4D" w14:textId="22B333CD" w:rsidR="00A726C5" w:rsidRDefault="00A726C5" w:rsidP="002220FE">
      <w:pPr>
        <w:pStyle w:val="ListParagraph"/>
        <w:numPr>
          <w:ilvl w:val="0"/>
          <w:numId w:val="10"/>
        </w:numPr>
        <w:rPr>
          <w:sz w:val="44"/>
          <w:szCs w:val="44"/>
        </w:rPr>
      </w:pPr>
      <w:r>
        <w:rPr>
          <w:sz w:val="44"/>
          <w:szCs w:val="44"/>
        </w:rPr>
        <w:t>p_4.py – Coding to make a better test</w:t>
      </w:r>
    </w:p>
    <w:p w14:paraId="60568DEF" w14:textId="753AD6AB" w:rsidR="00A726C5" w:rsidRDefault="00A726C5" w:rsidP="002220FE">
      <w:pPr>
        <w:pStyle w:val="ListParagraph"/>
        <w:numPr>
          <w:ilvl w:val="1"/>
          <w:numId w:val="10"/>
        </w:numPr>
        <w:rPr>
          <w:sz w:val="44"/>
          <w:szCs w:val="44"/>
        </w:rPr>
      </w:pPr>
      <w:r>
        <w:rPr>
          <w:sz w:val="44"/>
          <w:szCs w:val="44"/>
        </w:rPr>
        <w:t xml:space="preserve"> A more sophisticated P2.x </w:t>
      </w:r>
      <w:r w:rsidRPr="00A726C5">
        <w:rPr>
          <w:sz w:val="44"/>
          <w:szCs w:val="44"/>
        </w:rPr>
        <w:sym w:font="Wingdings" w:char="F0E8"/>
      </w:r>
      <w:r>
        <w:rPr>
          <w:sz w:val="44"/>
          <w:szCs w:val="44"/>
        </w:rPr>
        <w:t xml:space="preserve"> P3.x issue</w:t>
      </w:r>
    </w:p>
    <w:p w14:paraId="6D4A594D" w14:textId="78E77B43" w:rsidR="00A726C5" w:rsidRPr="00A726C5" w:rsidRDefault="00A726C5" w:rsidP="002220FE">
      <w:pPr>
        <w:pStyle w:val="ListParagraph"/>
        <w:numPr>
          <w:ilvl w:val="0"/>
          <w:numId w:val="10"/>
        </w:numPr>
        <w:rPr>
          <w:sz w:val="44"/>
          <w:szCs w:val="44"/>
        </w:rPr>
      </w:pPr>
      <w:r>
        <w:rPr>
          <w:sz w:val="44"/>
          <w:szCs w:val="44"/>
        </w:rPr>
        <w:t xml:space="preserve"> p_5.py </w:t>
      </w:r>
      <w:r w:rsidR="00A80D7E">
        <w:rPr>
          <w:sz w:val="44"/>
          <w:szCs w:val="44"/>
        </w:rPr>
        <w:t>–</w:t>
      </w:r>
      <w:r>
        <w:rPr>
          <w:sz w:val="44"/>
          <w:szCs w:val="44"/>
        </w:rPr>
        <w:t xml:space="preserve"> </w:t>
      </w:r>
      <w:r w:rsidR="00A80D7E">
        <w:rPr>
          <w:sz w:val="44"/>
          <w:szCs w:val="44"/>
        </w:rPr>
        <w:t>Completing a few more changes</w:t>
      </w:r>
    </w:p>
    <w:p w14:paraId="02BA70CE" w14:textId="283B74ED" w:rsidR="00BD6AA8" w:rsidRDefault="00BD6AA8" w:rsidP="00081FE0">
      <w:pPr>
        <w:rPr>
          <w:sz w:val="44"/>
          <w:szCs w:val="44"/>
        </w:rPr>
      </w:pPr>
    </w:p>
    <w:p w14:paraId="0C0167DD" w14:textId="439F3AD3" w:rsidR="003A5FCC" w:rsidRDefault="003A5FCC" w:rsidP="00081FE0">
      <w:pPr>
        <w:rPr>
          <w:sz w:val="44"/>
          <w:szCs w:val="44"/>
        </w:rPr>
      </w:pPr>
    </w:p>
    <w:p w14:paraId="4EA08565" w14:textId="46123222" w:rsidR="000220E5" w:rsidRDefault="000220E5" w:rsidP="00081FE0">
      <w:pPr>
        <w:rPr>
          <w:sz w:val="44"/>
          <w:szCs w:val="44"/>
        </w:rPr>
      </w:pPr>
      <w:r>
        <w:rPr>
          <w:sz w:val="44"/>
          <w:szCs w:val="44"/>
        </w:rPr>
        <w:t>Getting / Using a Development Environment</w:t>
      </w:r>
    </w:p>
    <w:p w14:paraId="431A17EB" w14:textId="6C4D8B16" w:rsidR="000220E5" w:rsidRDefault="000220E5" w:rsidP="002220FE">
      <w:pPr>
        <w:pStyle w:val="ListParagraph"/>
        <w:numPr>
          <w:ilvl w:val="0"/>
          <w:numId w:val="12"/>
        </w:numPr>
        <w:rPr>
          <w:sz w:val="44"/>
          <w:szCs w:val="44"/>
        </w:rPr>
      </w:pPr>
      <w:r>
        <w:rPr>
          <w:sz w:val="44"/>
          <w:szCs w:val="44"/>
        </w:rPr>
        <w:t>Get Anaconda2 and Anaconda</w:t>
      </w:r>
      <w:r w:rsidR="0099700B">
        <w:rPr>
          <w:sz w:val="44"/>
          <w:szCs w:val="44"/>
        </w:rPr>
        <w:t>3</w:t>
      </w:r>
    </w:p>
    <w:p w14:paraId="7F7E82E4" w14:textId="5979C96C" w:rsidR="000220E5" w:rsidRDefault="000220E5" w:rsidP="002220FE">
      <w:pPr>
        <w:pStyle w:val="ListParagraph"/>
        <w:numPr>
          <w:ilvl w:val="1"/>
          <w:numId w:val="12"/>
        </w:numPr>
        <w:rPr>
          <w:sz w:val="44"/>
          <w:szCs w:val="44"/>
        </w:rPr>
      </w:pPr>
      <w:r>
        <w:rPr>
          <w:sz w:val="44"/>
          <w:szCs w:val="44"/>
        </w:rPr>
        <w:t>Install any additionally necessary modules to the Anaconda of choice</w:t>
      </w:r>
    </w:p>
    <w:p w14:paraId="75389043" w14:textId="6617D5F3" w:rsidR="000220E5" w:rsidRDefault="000220E5" w:rsidP="002220FE">
      <w:pPr>
        <w:pStyle w:val="ListParagraph"/>
        <w:numPr>
          <w:ilvl w:val="0"/>
          <w:numId w:val="12"/>
        </w:numPr>
        <w:rPr>
          <w:sz w:val="44"/>
          <w:szCs w:val="44"/>
        </w:rPr>
      </w:pPr>
      <w:r>
        <w:rPr>
          <w:sz w:val="44"/>
          <w:szCs w:val="44"/>
        </w:rPr>
        <w:t>Get Eclipse</w:t>
      </w:r>
    </w:p>
    <w:p w14:paraId="4DD09F85" w14:textId="4499763B" w:rsidR="000220E5" w:rsidRDefault="000220E5" w:rsidP="002220FE">
      <w:pPr>
        <w:pStyle w:val="ListParagraph"/>
        <w:numPr>
          <w:ilvl w:val="1"/>
          <w:numId w:val="12"/>
        </w:numPr>
        <w:rPr>
          <w:sz w:val="44"/>
          <w:szCs w:val="44"/>
        </w:rPr>
      </w:pPr>
      <w:r>
        <w:rPr>
          <w:sz w:val="44"/>
          <w:szCs w:val="44"/>
        </w:rPr>
        <w:t xml:space="preserve"> Install Eclipse</w:t>
      </w:r>
    </w:p>
    <w:p w14:paraId="262C12F9" w14:textId="24A6CA7D" w:rsidR="000220E5" w:rsidRPr="000220E5" w:rsidRDefault="000220E5" w:rsidP="002220FE">
      <w:pPr>
        <w:pStyle w:val="ListParagraph"/>
        <w:numPr>
          <w:ilvl w:val="1"/>
          <w:numId w:val="12"/>
        </w:num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="0099700B">
        <w:rPr>
          <w:sz w:val="44"/>
          <w:szCs w:val="44"/>
        </w:rPr>
        <w:t xml:space="preserve">Get </w:t>
      </w:r>
      <w:proofErr w:type="spellStart"/>
      <w:r>
        <w:rPr>
          <w:sz w:val="44"/>
          <w:szCs w:val="44"/>
        </w:rPr>
        <w:t>PyDev</w:t>
      </w:r>
      <w:proofErr w:type="spellEnd"/>
      <w:r>
        <w:rPr>
          <w:sz w:val="44"/>
          <w:szCs w:val="44"/>
        </w:rPr>
        <w:t xml:space="preserve"> – Python Plugin</w:t>
      </w:r>
      <w:r w:rsidR="00C17166">
        <w:rPr>
          <w:sz w:val="44"/>
          <w:szCs w:val="44"/>
        </w:rPr>
        <w:t xml:space="preserve"> (Maybe already installed)</w:t>
      </w:r>
    </w:p>
    <w:p w14:paraId="4E5987C7" w14:textId="235F9D8E" w:rsidR="000220E5" w:rsidRPr="000220E5" w:rsidRDefault="000220E5" w:rsidP="002220FE">
      <w:pPr>
        <w:pStyle w:val="ListParagraph"/>
        <w:numPr>
          <w:ilvl w:val="2"/>
          <w:numId w:val="12"/>
        </w:numPr>
        <w:rPr>
          <w:sz w:val="28"/>
          <w:szCs w:val="28"/>
        </w:rPr>
      </w:pPr>
      <w:proofErr w:type="spellStart"/>
      <w:r w:rsidRPr="000220E5">
        <w:rPr>
          <w:rFonts w:ascii="Arial" w:hAnsi="Arial" w:cs="Arial"/>
          <w:color w:val="333333"/>
          <w:sz w:val="28"/>
          <w:szCs w:val="28"/>
          <w:shd w:val="clear" w:color="auto" w:fill="FFFFFF"/>
        </w:rPr>
        <w:t>PyDev</w:t>
      </w:r>
      <w:proofErr w:type="spellEnd"/>
      <w:r w:rsidRPr="000220E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is a Python Development Environment (Python IDE plugin for Eclipse). </w:t>
      </w:r>
    </w:p>
    <w:p w14:paraId="7208EDE3" w14:textId="36607B6D" w:rsidR="0099700B" w:rsidRDefault="000220E5" w:rsidP="002220FE">
      <w:pPr>
        <w:pStyle w:val="ListParagraph"/>
        <w:numPr>
          <w:ilvl w:val="0"/>
          <w:numId w:val="12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Add Anaconda library to project(s)</w:t>
      </w:r>
      <w:r w:rsidR="0099700B">
        <w:rPr>
          <w:sz w:val="44"/>
          <w:szCs w:val="44"/>
        </w:rPr>
        <w:t xml:space="preserve"> by including the Anaconda of choice’s site library to your project(s)</w:t>
      </w:r>
    </w:p>
    <w:p w14:paraId="2E6BCBB5" w14:textId="4E93C181" w:rsidR="006D2244" w:rsidRDefault="005370A0" w:rsidP="002220FE">
      <w:pPr>
        <w:pStyle w:val="ListParagraph"/>
        <w:numPr>
          <w:ilvl w:val="1"/>
          <w:numId w:val="12"/>
        </w:numPr>
        <w:rPr>
          <w:sz w:val="44"/>
          <w:szCs w:val="44"/>
        </w:rPr>
      </w:pPr>
      <w:r>
        <w:rPr>
          <w:sz w:val="44"/>
          <w:szCs w:val="44"/>
        </w:rPr>
        <w:t xml:space="preserve">Add / Modify via Eclipse: </w:t>
      </w:r>
      <w:r w:rsidR="006D2244">
        <w:rPr>
          <w:sz w:val="44"/>
          <w:szCs w:val="44"/>
        </w:rPr>
        <w:t xml:space="preserve">Window </w:t>
      </w:r>
      <w:r w:rsidR="006D2244" w:rsidRPr="006D2244">
        <w:rPr>
          <w:sz w:val="44"/>
          <w:szCs w:val="44"/>
        </w:rPr>
        <w:sym w:font="Wingdings" w:char="F0E8"/>
      </w:r>
      <w:r w:rsidR="006D2244">
        <w:rPr>
          <w:sz w:val="44"/>
          <w:szCs w:val="44"/>
        </w:rPr>
        <w:t xml:space="preserve"> </w:t>
      </w:r>
      <w:proofErr w:type="spellStart"/>
      <w:r w:rsidR="006D2244">
        <w:rPr>
          <w:sz w:val="44"/>
          <w:szCs w:val="44"/>
        </w:rPr>
        <w:t>PyDev</w:t>
      </w:r>
      <w:proofErr w:type="spellEnd"/>
      <w:r w:rsidR="006D2244">
        <w:rPr>
          <w:sz w:val="44"/>
          <w:szCs w:val="44"/>
        </w:rPr>
        <w:t xml:space="preserve"> </w:t>
      </w:r>
      <w:r w:rsidR="006D2244" w:rsidRPr="006D2244">
        <w:rPr>
          <w:sz w:val="44"/>
          <w:szCs w:val="44"/>
        </w:rPr>
        <w:sym w:font="Wingdings" w:char="F0E8"/>
      </w:r>
      <w:r w:rsidR="006D2244">
        <w:rPr>
          <w:sz w:val="44"/>
          <w:szCs w:val="44"/>
        </w:rPr>
        <w:t xml:space="preserve"> Interpreters </w:t>
      </w:r>
      <w:r w:rsidR="006D2244" w:rsidRPr="006D2244">
        <w:rPr>
          <w:sz w:val="44"/>
          <w:szCs w:val="44"/>
        </w:rPr>
        <w:sym w:font="Wingdings" w:char="F0E8"/>
      </w:r>
      <w:r w:rsidR="006D2244">
        <w:rPr>
          <w:sz w:val="44"/>
          <w:szCs w:val="44"/>
        </w:rPr>
        <w:t xml:space="preserve"> Python</w:t>
      </w:r>
      <w:r>
        <w:rPr>
          <w:sz w:val="44"/>
          <w:szCs w:val="44"/>
        </w:rPr>
        <w:t xml:space="preserve"> Interpreter</w:t>
      </w:r>
    </w:p>
    <w:p w14:paraId="79F77BD2" w14:textId="77777777" w:rsidR="005370A0" w:rsidRDefault="005370A0" w:rsidP="002220FE">
      <w:pPr>
        <w:pStyle w:val="ListParagraph"/>
        <w:numPr>
          <w:ilvl w:val="2"/>
          <w:numId w:val="12"/>
        </w:numPr>
        <w:rPr>
          <w:sz w:val="44"/>
          <w:szCs w:val="44"/>
        </w:rPr>
      </w:pPr>
      <w:r w:rsidRPr="005370A0">
        <w:rPr>
          <w:sz w:val="44"/>
          <w:szCs w:val="44"/>
        </w:rPr>
        <w:t>Python Interpreters: e.g.</w:t>
      </w:r>
    </w:p>
    <w:p w14:paraId="15736122" w14:textId="51A0653F" w:rsidR="005370A0" w:rsidRPr="005370A0" w:rsidRDefault="005370A0" w:rsidP="005370A0">
      <w:pPr>
        <w:ind w:left="2160"/>
        <w:rPr>
          <w:sz w:val="32"/>
          <w:szCs w:val="32"/>
        </w:rPr>
      </w:pPr>
      <w:r w:rsidRPr="005370A0">
        <w:rPr>
          <w:sz w:val="44"/>
          <w:szCs w:val="44"/>
        </w:rPr>
        <w:t xml:space="preserve"> </w:t>
      </w:r>
      <w:r w:rsidRPr="005370A0">
        <w:rPr>
          <w:sz w:val="32"/>
          <w:szCs w:val="32"/>
        </w:rPr>
        <w:t>C:\ProgramData\Anaconda3\python.exe</w:t>
      </w:r>
    </w:p>
    <w:p w14:paraId="6DFE0A6A" w14:textId="331B89EC" w:rsidR="005370A0" w:rsidRDefault="005370A0" w:rsidP="002220FE">
      <w:pPr>
        <w:pStyle w:val="ListParagraph"/>
        <w:numPr>
          <w:ilvl w:val="2"/>
          <w:numId w:val="12"/>
        </w:numPr>
        <w:rPr>
          <w:sz w:val="44"/>
          <w:szCs w:val="44"/>
        </w:rPr>
      </w:pPr>
      <w:r>
        <w:rPr>
          <w:sz w:val="44"/>
          <w:szCs w:val="44"/>
        </w:rPr>
        <w:t>Libraries: e.g.</w:t>
      </w:r>
    </w:p>
    <w:p w14:paraId="4286DF6D" w14:textId="63B78E84" w:rsidR="005370A0" w:rsidRPr="005370A0" w:rsidRDefault="005370A0" w:rsidP="005370A0">
      <w:pPr>
        <w:ind w:left="2160"/>
        <w:rPr>
          <w:sz w:val="32"/>
          <w:szCs w:val="32"/>
        </w:rPr>
      </w:pPr>
      <w:r w:rsidRPr="005370A0">
        <w:rPr>
          <w:sz w:val="44"/>
          <w:szCs w:val="44"/>
        </w:rPr>
        <w:t xml:space="preserve"> </w:t>
      </w:r>
      <w:r w:rsidRPr="005370A0">
        <w:rPr>
          <w:sz w:val="32"/>
          <w:szCs w:val="32"/>
        </w:rPr>
        <w:t>C:\ProgramData\Anaconda3\Lib\site-packages</w:t>
      </w:r>
    </w:p>
    <w:p w14:paraId="3B77ADA9" w14:textId="77F07F50" w:rsidR="000220E5" w:rsidRPr="005370A0" w:rsidRDefault="0099700B" w:rsidP="002220FE">
      <w:pPr>
        <w:pStyle w:val="ListParagraph"/>
        <w:numPr>
          <w:ilvl w:val="1"/>
          <w:numId w:val="12"/>
        </w:numPr>
        <w:rPr>
          <w:sz w:val="44"/>
          <w:szCs w:val="44"/>
        </w:rPr>
      </w:pPr>
      <w:r w:rsidRPr="005370A0">
        <w:rPr>
          <w:sz w:val="44"/>
          <w:szCs w:val="44"/>
        </w:rPr>
        <w:t xml:space="preserve"> Although Eclipse has its own installation mechanism, I’ve found using Anaconda’s easier to use</w:t>
      </w:r>
      <w:r w:rsidR="000220E5" w:rsidRPr="005370A0">
        <w:rPr>
          <w:sz w:val="44"/>
          <w:szCs w:val="44"/>
        </w:rPr>
        <w:t xml:space="preserve"> </w:t>
      </w:r>
    </w:p>
    <w:p w14:paraId="411A7A09" w14:textId="258AB4D1" w:rsidR="000220E5" w:rsidRPr="000220E5" w:rsidRDefault="000220E5" w:rsidP="000220E5">
      <w:pPr>
        <w:ind w:left="360"/>
        <w:rPr>
          <w:sz w:val="44"/>
          <w:szCs w:val="44"/>
        </w:rPr>
      </w:pPr>
    </w:p>
    <w:p w14:paraId="58643A90" w14:textId="77777777" w:rsidR="000220E5" w:rsidRDefault="000220E5" w:rsidP="00081FE0">
      <w:pPr>
        <w:rPr>
          <w:sz w:val="44"/>
          <w:szCs w:val="44"/>
        </w:rPr>
      </w:pPr>
    </w:p>
    <w:p w14:paraId="1A49D05D" w14:textId="3B1CBBFA" w:rsidR="003A5FCC" w:rsidRDefault="003A5FCC" w:rsidP="00081FE0">
      <w:pPr>
        <w:rPr>
          <w:sz w:val="44"/>
          <w:szCs w:val="44"/>
        </w:rPr>
      </w:pPr>
      <w:r>
        <w:rPr>
          <w:sz w:val="44"/>
          <w:szCs w:val="44"/>
        </w:rPr>
        <w:t xml:space="preserve">GUI Example - Learning some </w:t>
      </w:r>
      <w:proofErr w:type="spellStart"/>
      <w:r>
        <w:rPr>
          <w:sz w:val="44"/>
          <w:szCs w:val="44"/>
        </w:rPr>
        <w:t>wxPython</w:t>
      </w:r>
      <w:proofErr w:type="spellEnd"/>
    </w:p>
    <w:p w14:paraId="23687CF5" w14:textId="47C8929D" w:rsidR="003357C6" w:rsidRDefault="003357C6" w:rsidP="003357C6">
      <w:pPr>
        <w:spacing w:before="375" w:after="375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US"/>
        </w:rPr>
      </w:pPr>
      <w:proofErr w:type="spellStart"/>
      <w:r w:rsidRPr="003357C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US"/>
        </w:rPr>
        <w:t>wxPython</w:t>
      </w:r>
      <w:proofErr w:type="spellEnd"/>
      <w:r w:rsidRPr="003357C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US"/>
        </w:rPr>
        <w:t xml:space="preserve"> tutorial</w:t>
      </w:r>
      <w:r w:rsidR="000C00D3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US"/>
        </w:rPr>
        <w:t xml:space="preserve"> - </w:t>
      </w:r>
      <w:hyperlink r:id="rId16" w:history="1">
        <w:r w:rsidR="000C00D3" w:rsidRPr="000C00D3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40"/>
            <w:szCs w:val="40"/>
            <w:lang w:eastAsia="en-US"/>
          </w:rPr>
          <w:t>http://zetc</w:t>
        </w:r>
        <w:r w:rsidR="000C00D3" w:rsidRPr="000C00D3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40"/>
            <w:szCs w:val="40"/>
            <w:lang w:eastAsia="en-US"/>
          </w:rPr>
          <w:t>o</w:t>
        </w:r>
        <w:r w:rsidR="000C00D3" w:rsidRPr="000C00D3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40"/>
            <w:szCs w:val="40"/>
            <w:lang w:eastAsia="en-US"/>
          </w:rPr>
          <w:t>d</w:t>
        </w:r>
        <w:r w:rsidR="000C00D3" w:rsidRPr="000C00D3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40"/>
            <w:szCs w:val="40"/>
            <w:lang w:eastAsia="en-US"/>
          </w:rPr>
          <w:t>e.com/wxpython/</w:t>
        </w:r>
      </w:hyperlink>
    </w:p>
    <w:p w14:paraId="54749558" w14:textId="282641A4" w:rsidR="000C00D3" w:rsidRPr="003357C6" w:rsidRDefault="000C00D3" w:rsidP="003357C6">
      <w:pPr>
        <w:spacing w:before="375" w:after="375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en-US"/>
        </w:rPr>
      </w:pPr>
      <w:proofErr w:type="spellStart"/>
      <w:r w:rsidRPr="000C00D3">
        <w:rPr>
          <w:rStyle w:val="HTMLDefinition"/>
          <w:rFonts w:ascii="Georgia" w:hAnsi="Georgia"/>
          <w:color w:val="000000"/>
          <w:sz w:val="40"/>
          <w:szCs w:val="40"/>
          <w:shd w:val="clear" w:color="auto" w:fill="FFFFFF"/>
        </w:rPr>
        <w:t>wxPython</w:t>
      </w:r>
      <w:proofErr w:type="spellEnd"/>
      <w:r w:rsidRPr="000C00D3">
        <w:rPr>
          <w:rFonts w:ascii="Georgia" w:hAnsi="Georgia"/>
          <w:color w:val="000000"/>
          <w:sz w:val="40"/>
          <w:szCs w:val="40"/>
          <w:shd w:val="clear" w:color="auto" w:fill="FFFFFF"/>
        </w:rPr>
        <w:t xml:space="preserve"> is a cross platform toolkit for creating desktop GUI applications. The principal author of </w:t>
      </w:r>
      <w:proofErr w:type="spellStart"/>
      <w:r w:rsidRPr="000C00D3">
        <w:rPr>
          <w:rFonts w:ascii="Georgia" w:hAnsi="Georgia"/>
          <w:color w:val="000000"/>
          <w:sz w:val="40"/>
          <w:szCs w:val="40"/>
          <w:shd w:val="clear" w:color="auto" w:fill="FFFFFF"/>
        </w:rPr>
        <w:t>wxPython</w:t>
      </w:r>
      <w:proofErr w:type="spellEnd"/>
      <w:r w:rsidRPr="000C00D3">
        <w:rPr>
          <w:rFonts w:ascii="Georgia" w:hAnsi="Georgia"/>
          <w:color w:val="000000"/>
          <w:sz w:val="40"/>
          <w:szCs w:val="40"/>
          <w:shd w:val="clear" w:color="auto" w:fill="FFFFFF"/>
        </w:rPr>
        <w:t xml:space="preserve"> is </w:t>
      </w:r>
      <w:r w:rsidRPr="000C00D3">
        <w:rPr>
          <w:rStyle w:val="Emphasis"/>
          <w:rFonts w:ascii="Georgia" w:hAnsi="Georgia"/>
          <w:color w:val="000000"/>
          <w:sz w:val="40"/>
          <w:szCs w:val="40"/>
          <w:shd w:val="clear" w:color="auto" w:fill="FFFFFF"/>
        </w:rPr>
        <w:t>Robin Dunn</w:t>
      </w:r>
      <w:r w:rsidRPr="000C00D3">
        <w:rPr>
          <w:rFonts w:ascii="Georgia" w:hAnsi="Georgia"/>
          <w:color w:val="000000"/>
          <w:sz w:val="40"/>
          <w:szCs w:val="40"/>
          <w:shd w:val="clear" w:color="auto" w:fill="FFFFFF"/>
        </w:rPr>
        <w:t xml:space="preserve">. With </w:t>
      </w:r>
      <w:proofErr w:type="spellStart"/>
      <w:r w:rsidRPr="000C00D3">
        <w:rPr>
          <w:rFonts w:ascii="Georgia" w:hAnsi="Georgia"/>
          <w:color w:val="000000"/>
          <w:sz w:val="40"/>
          <w:szCs w:val="40"/>
          <w:shd w:val="clear" w:color="auto" w:fill="FFFFFF"/>
        </w:rPr>
        <w:t>wxPython</w:t>
      </w:r>
      <w:proofErr w:type="spellEnd"/>
      <w:r w:rsidRPr="000C00D3">
        <w:rPr>
          <w:rFonts w:ascii="Georgia" w:hAnsi="Georgia"/>
          <w:color w:val="000000"/>
          <w:sz w:val="40"/>
          <w:szCs w:val="40"/>
          <w:shd w:val="clear" w:color="auto" w:fill="FFFFFF"/>
        </w:rPr>
        <w:t xml:space="preserve"> developers can create applications on Windows, Mac and on </w:t>
      </w:r>
      <w:r w:rsidRPr="000C00D3">
        <w:rPr>
          <w:rFonts w:ascii="Georgia" w:hAnsi="Georgia"/>
          <w:color w:val="000000"/>
          <w:sz w:val="40"/>
          <w:szCs w:val="40"/>
          <w:shd w:val="clear" w:color="auto" w:fill="FFFFFF"/>
        </w:rPr>
        <w:lastRenderedPageBreak/>
        <w:t xml:space="preserve">various Unix systems. </w:t>
      </w:r>
      <w:proofErr w:type="spellStart"/>
      <w:r w:rsidRPr="000C00D3">
        <w:rPr>
          <w:rFonts w:ascii="Georgia" w:hAnsi="Georgia"/>
          <w:color w:val="000000"/>
          <w:sz w:val="40"/>
          <w:szCs w:val="40"/>
          <w:shd w:val="clear" w:color="auto" w:fill="FFFFFF"/>
        </w:rPr>
        <w:t>wxPython</w:t>
      </w:r>
      <w:proofErr w:type="spellEnd"/>
      <w:r w:rsidRPr="000C00D3">
        <w:rPr>
          <w:rFonts w:ascii="Georgia" w:hAnsi="Georgia"/>
          <w:color w:val="000000"/>
          <w:sz w:val="40"/>
          <w:szCs w:val="40"/>
          <w:shd w:val="clear" w:color="auto" w:fill="FFFFFF"/>
        </w:rPr>
        <w:t xml:space="preserve"> is a wrapper around </w:t>
      </w:r>
      <w:proofErr w:type="spellStart"/>
      <w:r w:rsidRPr="000C00D3">
        <w:rPr>
          <w:rFonts w:ascii="Georgia" w:hAnsi="Georgia"/>
          <w:color w:val="000000"/>
          <w:sz w:val="40"/>
          <w:szCs w:val="40"/>
          <w:shd w:val="clear" w:color="auto" w:fill="FFFFFF"/>
        </w:rPr>
        <w:t>wxWidgets</w:t>
      </w:r>
      <w:proofErr w:type="spellEnd"/>
      <w:r w:rsidRPr="000C00D3">
        <w:rPr>
          <w:rFonts w:ascii="Georgia" w:hAnsi="Georgia"/>
          <w:color w:val="000000"/>
          <w:sz w:val="40"/>
          <w:szCs w:val="40"/>
          <w:shd w:val="clear" w:color="auto" w:fill="FFFFFF"/>
        </w:rPr>
        <w:t>, which is a mature cross platform C++ library.</w:t>
      </w:r>
    </w:p>
    <w:p w14:paraId="087B7B19" w14:textId="77777777" w:rsidR="00B56124" w:rsidRDefault="00B56124" w:rsidP="00B56124">
      <w:pPr>
        <w:rPr>
          <w:sz w:val="44"/>
          <w:szCs w:val="44"/>
        </w:rPr>
      </w:pPr>
      <w:r>
        <w:rPr>
          <w:sz w:val="44"/>
          <w:szCs w:val="44"/>
        </w:rPr>
        <w:t>Examples were cut and pasted into Python files</w:t>
      </w:r>
    </w:p>
    <w:p w14:paraId="6EB37E5C" w14:textId="11E89BCA" w:rsidR="003A5FCC" w:rsidRDefault="00B56124" w:rsidP="00081FE0">
      <w:pPr>
        <w:rPr>
          <w:sz w:val="44"/>
          <w:szCs w:val="44"/>
        </w:rPr>
      </w:pPr>
      <w:r>
        <w:rPr>
          <w:sz w:val="44"/>
          <w:szCs w:val="44"/>
        </w:rPr>
        <w:t>Absent from the tutorial are “.</w:t>
      </w:r>
      <w:proofErr w:type="spellStart"/>
      <w:r>
        <w:rPr>
          <w:sz w:val="44"/>
          <w:szCs w:val="44"/>
        </w:rPr>
        <w:t>png</w:t>
      </w:r>
      <w:proofErr w:type="spellEnd"/>
      <w:r>
        <w:rPr>
          <w:sz w:val="44"/>
          <w:szCs w:val="44"/>
        </w:rPr>
        <w:t>” graphics files</w:t>
      </w:r>
    </w:p>
    <w:p w14:paraId="23AD3E7F" w14:textId="6DEA916B" w:rsidR="00B56124" w:rsidRDefault="00B56124" w:rsidP="00081FE0">
      <w:pPr>
        <w:rPr>
          <w:sz w:val="44"/>
          <w:szCs w:val="44"/>
        </w:rPr>
      </w:pPr>
      <w:r>
        <w:rPr>
          <w:sz w:val="44"/>
          <w:szCs w:val="44"/>
        </w:rPr>
        <w:t>Graphic files were created manually</w:t>
      </w:r>
    </w:p>
    <w:p w14:paraId="2FD177AB" w14:textId="6B89F69A" w:rsidR="00B56124" w:rsidRDefault="00B56124" w:rsidP="00081FE0">
      <w:pPr>
        <w:rPr>
          <w:sz w:val="44"/>
          <w:szCs w:val="44"/>
        </w:rPr>
      </w:pPr>
    </w:p>
    <w:p w14:paraId="26C66603" w14:textId="5E23BD81" w:rsidR="001872FC" w:rsidRDefault="00265184" w:rsidP="00081FE0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f</w:t>
      </w:r>
      <w:r w:rsidR="001872FC">
        <w:rPr>
          <w:sz w:val="44"/>
          <w:szCs w:val="44"/>
        </w:rPr>
        <w:t>indFile</w:t>
      </w:r>
      <w:proofErr w:type="spellEnd"/>
      <w:r w:rsidR="001872FC">
        <w:rPr>
          <w:sz w:val="44"/>
          <w:szCs w:val="44"/>
        </w:rPr>
        <w:t xml:space="preserve"> Structure</w:t>
      </w:r>
    </w:p>
    <w:p w14:paraId="7A4BB334" w14:textId="381C1A42" w:rsidR="001872FC" w:rsidRDefault="001872FC" w:rsidP="00081FE0">
      <w:pPr>
        <w:rPr>
          <w:sz w:val="44"/>
          <w:szCs w:val="44"/>
        </w:rPr>
      </w:pPr>
      <w:r>
        <w:rPr>
          <w:sz w:val="44"/>
          <w:szCs w:val="44"/>
        </w:rPr>
        <w:t>Files:</w:t>
      </w:r>
    </w:p>
    <w:p w14:paraId="29282F85" w14:textId="5338D369" w:rsidR="001872FC" w:rsidRPr="001872FC" w:rsidRDefault="001872FC" w:rsidP="002220FE">
      <w:pPr>
        <w:pStyle w:val="ListParagraph"/>
        <w:numPr>
          <w:ilvl w:val="0"/>
          <w:numId w:val="13"/>
        </w:numPr>
        <w:rPr>
          <w:sz w:val="44"/>
          <w:szCs w:val="44"/>
        </w:rPr>
      </w:pPr>
      <w:r w:rsidRPr="001872FC">
        <w:rPr>
          <w:sz w:val="44"/>
          <w:szCs w:val="44"/>
        </w:rPr>
        <w:t>findFile.py – main file</w:t>
      </w:r>
    </w:p>
    <w:p w14:paraId="46134334" w14:textId="0C8B8F6D" w:rsidR="001872FC" w:rsidRDefault="001872FC" w:rsidP="002220FE">
      <w:pPr>
        <w:pStyle w:val="ListParagraph"/>
        <w:numPr>
          <w:ilvl w:val="0"/>
          <w:numId w:val="13"/>
        </w:numPr>
        <w:rPr>
          <w:sz w:val="44"/>
          <w:szCs w:val="44"/>
        </w:rPr>
      </w:pPr>
      <w:r w:rsidRPr="001872FC">
        <w:rPr>
          <w:sz w:val="44"/>
          <w:szCs w:val="44"/>
        </w:rPr>
        <w:t>filebrowsebutton.py – implements directory / file specification / input</w:t>
      </w:r>
    </w:p>
    <w:p w14:paraId="6109FD92" w14:textId="4F2FAEF3" w:rsidR="001872FC" w:rsidRDefault="001872FC" w:rsidP="002220FE">
      <w:pPr>
        <w:pStyle w:val="ListParagraph"/>
        <w:numPr>
          <w:ilvl w:val="0"/>
          <w:numId w:val="13"/>
        </w:numPr>
        <w:rPr>
          <w:sz w:val="44"/>
          <w:szCs w:val="44"/>
        </w:rPr>
      </w:pPr>
      <w:r>
        <w:rPr>
          <w:sz w:val="44"/>
          <w:szCs w:val="44"/>
        </w:rPr>
        <w:t>properties.py – read, write, parse properties files</w:t>
      </w:r>
    </w:p>
    <w:p w14:paraId="735776BE" w14:textId="7853E3B3" w:rsidR="001872FC" w:rsidRDefault="001872FC" w:rsidP="001872FC">
      <w:pPr>
        <w:rPr>
          <w:sz w:val="44"/>
          <w:szCs w:val="44"/>
        </w:rPr>
      </w:pPr>
    </w:p>
    <w:p w14:paraId="45533AA5" w14:textId="0C3AD5CC" w:rsidR="00265184" w:rsidRPr="001872FC" w:rsidRDefault="00265184" w:rsidP="001872FC">
      <w:pPr>
        <w:rPr>
          <w:sz w:val="44"/>
          <w:szCs w:val="44"/>
        </w:rPr>
      </w:pPr>
      <w:r>
        <w:rPr>
          <w:sz w:val="44"/>
          <w:szCs w:val="44"/>
        </w:rPr>
        <w:t>findFile.py layout</w:t>
      </w:r>
    </w:p>
    <w:p w14:paraId="2239D94C" w14:textId="41DAC879" w:rsidR="001872FC" w:rsidRDefault="00265184" w:rsidP="00265184">
      <w:pPr>
        <w:ind w:left="708"/>
        <w:rPr>
          <w:sz w:val="44"/>
          <w:szCs w:val="44"/>
        </w:rPr>
      </w:pPr>
      <w:proofErr w:type="spellStart"/>
      <w:r>
        <w:rPr>
          <w:sz w:val="44"/>
          <w:szCs w:val="44"/>
        </w:rPr>
        <w:t>InitUI</w:t>
      </w:r>
      <w:proofErr w:type="spellEnd"/>
    </w:p>
    <w:p w14:paraId="0149B0B0" w14:textId="34AE2A7D" w:rsidR="00265184" w:rsidRDefault="00265184" w:rsidP="002220FE">
      <w:pPr>
        <w:pStyle w:val="ListParagraph"/>
        <w:numPr>
          <w:ilvl w:val="0"/>
          <w:numId w:val="14"/>
        </w:numPr>
        <w:rPr>
          <w:sz w:val="44"/>
          <w:szCs w:val="44"/>
        </w:rPr>
      </w:pPr>
      <w:r>
        <w:rPr>
          <w:sz w:val="44"/>
          <w:szCs w:val="44"/>
        </w:rPr>
        <w:t>Setup GUI panel view</w:t>
      </w:r>
    </w:p>
    <w:p w14:paraId="2849BA55" w14:textId="0413F612" w:rsidR="00265184" w:rsidRDefault="00265184" w:rsidP="002220FE">
      <w:pPr>
        <w:pStyle w:val="ListParagraph"/>
        <w:numPr>
          <w:ilvl w:val="0"/>
          <w:numId w:val="14"/>
        </w:numPr>
        <w:rPr>
          <w:sz w:val="44"/>
          <w:szCs w:val="44"/>
        </w:rPr>
      </w:pPr>
      <w:r>
        <w:rPr>
          <w:sz w:val="44"/>
          <w:szCs w:val="44"/>
        </w:rPr>
        <w:t>Setup search input fields</w:t>
      </w:r>
    </w:p>
    <w:p w14:paraId="65654FA2" w14:textId="12D2C8CA" w:rsidR="00265184" w:rsidRDefault="00265184" w:rsidP="002220FE">
      <w:pPr>
        <w:pStyle w:val="ListParagraph"/>
        <w:numPr>
          <w:ilvl w:val="0"/>
          <w:numId w:val="14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>Setup input update actions</w:t>
      </w:r>
    </w:p>
    <w:p w14:paraId="3B6DB7F0" w14:textId="24C39F83" w:rsidR="00265184" w:rsidRDefault="00265184" w:rsidP="002220FE">
      <w:pPr>
        <w:pStyle w:val="ListParagraph"/>
        <w:numPr>
          <w:ilvl w:val="0"/>
          <w:numId w:val="14"/>
        </w:numPr>
        <w:rPr>
          <w:sz w:val="44"/>
          <w:szCs w:val="44"/>
        </w:rPr>
      </w:pPr>
      <w:r>
        <w:rPr>
          <w:sz w:val="44"/>
          <w:szCs w:val="44"/>
        </w:rPr>
        <w:t>Setup found display</w:t>
      </w:r>
    </w:p>
    <w:p w14:paraId="7FCB2B18" w14:textId="57B9D7FB" w:rsidR="00265184" w:rsidRDefault="00265184" w:rsidP="00265184">
      <w:pPr>
        <w:ind w:left="708"/>
        <w:rPr>
          <w:sz w:val="44"/>
          <w:szCs w:val="44"/>
        </w:rPr>
      </w:pPr>
    </w:p>
    <w:p w14:paraId="0F9F99D2" w14:textId="1D3DEB73" w:rsidR="00265184" w:rsidRDefault="00265184" w:rsidP="00265184">
      <w:pPr>
        <w:ind w:left="708"/>
        <w:rPr>
          <w:sz w:val="44"/>
          <w:szCs w:val="44"/>
        </w:rPr>
      </w:pPr>
      <w:r>
        <w:rPr>
          <w:sz w:val="44"/>
          <w:szCs w:val="44"/>
        </w:rPr>
        <w:t>search</w:t>
      </w:r>
    </w:p>
    <w:p w14:paraId="6B7E4D0D" w14:textId="22B6DBEB" w:rsidR="00265184" w:rsidRDefault="003673CA" w:rsidP="002220FE">
      <w:pPr>
        <w:pStyle w:val="ListParagraph"/>
        <w:numPr>
          <w:ilvl w:val="0"/>
          <w:numId w:val="15"/>
        </w:numPr>
        <w:rPr>
          <w:sz w:val="44"/>
          <w:szCs w:val="44"/>
        </w:rPr>
      </w:pPr>
      <w:r>
        <w:rPr>
          <w:sz w:val="44"/>
          <w:szCs w:val="44"/>
        </w:rPr>
        <w:t>Check / Record Input settings</w:t>
      </w:r>
    </w:p>
    <w:p w14:paraId="5C1F8576" w14:textId="04B401A4" w:rsidR="003673CA" w:rsidRDefault="003673CA" w:rsidP="002220FE">
      <w:pPr>
        <w:pStyle w:val="ListParagraph"/>
        <w:numPr>
          <w:ilvl w:val="0"/>
          <w:numId w:val="15"/>
        </w:numPr>
        <w:rPr>
          <w:sz w:val="44"/>
          <w:szCs w:val="44"/>
        </w:rPr>
      </w:pPr>
      <w:r>
        <w:rPr>
          <w:sz w:val="44"/>
          <w:szCs w:val="44"/>
        </w:rPr>
        <w:t>Collect selected Directories / Files</w:t>
      </w:r>
    </w:p>
    <w:p w14:paraId="2B33F957" w14:textId="50B69518" w:rsidR="003673CA" w:rsidRDefault="003673CA" w:rsidP="002220FE">
      <w:pPr>
        <w:pStyle w:val="ListParagraph"/>
        <w:numPr>
          <w:ilvl w:val="0"/>
          <w:numId w:val="15"/>
        </w:numPr>
        <w:rPr>
          <w:sz w:val="44"/>
          <w:szCs w:val="44"/>
        </w:rPr>
      </w:pPr>
      <w:r>
        <w:rPr>
          <w:sz w:val="44"/>
          <w:szCs w:val="44"/>
        </w:rPr>
        <w:t>Traverse files</w:t>
      </w:r>
    </w:p>
    <w:p w14:paraId="0782A818" w14:textId="7600E9FC" w:rsidR="003673CA" w:rsidRPr="00A11B39" w:rsidRDefault="003673CA" w:rsidP="002220FE">
      <w:pPr>
        <w:pStyle w:val="ListParagraph"/>
        <w:numPr>
          <w:ilvl w:val="0"/>
          <w:numId w:val="15"/>
        </w:numPr>
        <w:rPr>
          <w:sz w:val="44"/>
          <w:szCs w:val="44"/>
        </w:rPr>
      </w:pPr>
      <w:r w:rsidRPr="00A11B39">
        <w:rPr>
          <w:sz w:val="44"/>
          <w:szCs w:val="44"/>
        </w:rPr>
        <w:t>Format and Display Results</w:t>
      </w:r>
    </w:p>
    <w:p w14:paraId="0E4DA7F1" w14:textId="77777777" w:rsidR="00237E5C" w:rsidRPr="00237E5C" w:rsidRDefault="00237E5C" w:rsidP="00237E5C">
      <w:pPr>
        <w:ind w:left="708"/>
        <w:rPr>
          <w:i/>
          <w:sz w:val="44"/>
          <w:szCs w:val="44"/>
          <w:highlight w:val="yellow"/>
        </w:rPr>
      </w:pPr>
      <w:bookmarkStart w:id="3" w:name="_Hlk512874934"/>
    </w:p>
    <w:p w14:paraId="54309248" w14:textId="78103F12" w:rsidR="00237E5C" w:rsidRPr="005749A2" w:rsidRDefault="00237E5C" w:rsidP="00237E5C">
      <w:pPr>
        <w:ind w:left="708"/>
        <w:rPr>
          <w:i/>
          <w:sz w:val="44"/>
          <w:szCs w:val="44"/>
        </w:rPr>
      </w:pPr>
      <w:r w:rsidRPr="005749A2">
        <w:rPr>
          <w:i/>
          <w:sz w:val="44"/>
          <w:szCs w:val="44"/>
        </w:rPr>
        <w:t>On…</w:t>
      </w:r>
    </w:p>
    <w:p w14:paraId="162B9A05" w14:textId="69B1DD6A" w:rsidR="003673CA" w:rsidRPr="00237E5C" w:rsidRDefault="0073786B" w:rsidP="002220FE">
      <w:pPr>
        <w:pStyle w:val="ListParagraph"/>
        <w:numPr>
          <w:ilvl w:val="0"/>
          <w:numId w:val="15"/>
        </w:numPr>
        <w:rPr>
          <w:sz w:val="44"/>
          <w:szCs w:val="44"/>
          <w:highlight w:val="yellow"/>
        </w:rPr>
      </w:pPr>
      <w:r w:rsidRPr="005749A2">
        <w:rPr>
          <w:sz w:val="44"/>
          <w:szCs w:val="44"/>
        </w:rPr>
        <w:t>Perform action</w:t>
      </w:r>
      <w:r w:rsidR="00237E5C" w:rsidRPr="005749A2">
        <w:rPr>
          <w:sz w:val="44"/>
          <w:szCs w:val="44"/>
        </w:rPr>
        <w:t xml:space="preserve"> based on user input action</w:t>
      </w:r>
    </w:p>
    <w:p w14:paraId="69C327AC" w14:textId="77777777" w:rsidR="0073786B" w:rsidRDefault="0073786B" w:rsidP="003673CA">
      <w:pPr>
        <w:ind w:left="708"/>
        <w:rPr>
          <w:sz w:val="44"/>
          <w:szCs w:val="44"/>
          <w:highlight w:val="yellow"/>
        </w:rPr>
      </w:pPr>
    </w:p>
    <w:p w14:paraId="1C1D57D1" w14:textId="67880F63" w:rsidR="003673CA" w:rsidRPr="005749A2" w:rsidRDefault="003673CA" w:rsidP="003673CA">
      <w:pPr>
        <w:ind w:left="708"/>
        <w:rPr>
          <w:sz w:val="44"/>
          <w:szCs w:val="44"/>
        </w:rPr>
      </w:pPr>
      <w:r w:rsidRPr="005749A2">
        <w:rPr>
          <w:sz w:val="44"/>
          <w:szCs w:val="44"/>
        </w:rPr>
        <w:t>On…Change</w:t>
      </w:r>
    </w:p>
    <w:p w14:paraId="6BD58D1B" w14:textId="51A15CA0" w:rsidR="003673CA" w:rsidRDefault="003673CA" w:rsidP="002220FE">
      <w:pPr>
        <w:pStyle w:val="ListParagraph"/>
        <w:numPr>
          <w:ilvl w:val="0"/>
          <w:numId w:val="16"/>
        </w:numPr>
        <w:rPr>
          <w:sz w:val="44"/>
          <w:szCs w:val="44"/>
        </w:rPr>
      </w:pPr>
      <w:r w:rsidRPr="005749A2">
        <w:rPr>
          <w:sz w:val="44"/>
          <w:szCs w:val="44"/>
        </w:rPr>
        <w:t xml:space="preserve">Update </w:t>
      </w:r>
      <w:r w:rsidR="00237E5C" w:rsidRPr="005749A2">
        <w:rPr>
          <w:sz w:val="44"/>
          <w:szCs w:val="44"/>
        </w:rPr>
        <w:t xml:space="preserve">input field </w:t>
      </w:r>
      <w:r w:rsidRPr="005749A2">
        <w:rPr>
          <w:sz w:val="44"/>
          <w:szCs w:val="44"/>
        </w:rPr>
        <w:t>based on user input</w:t>
      </w:r>
      <w:r>
        <w:rPr>
          <w:sz w:val="44"/>
          <w:szCs w:val="44"/>
        </w:rPr>
        <w:t xml:space="preserve"> action</w:t>
      </w:r>
      <w:bookmarkEnd w:id="3"/>
    </w:p>
    <w:p w14:paraId="58C90BCA" w14:textId="77777777" w:rsidR="003673CA" w:rsidRDefault="003673CA" w:rsidP="003673CA">
      <w:pPr>
        <w:ind w:left="708"/>
        <w:rPr>
          <w:sz w:val="44"/>
          <w:szCs w:val="44"/>
        </w:rPr>
      </w:pPr>
    </w:p>
    <w:p w14:paraId="48916DD9" w14:textId="33D62484" w:rsidR="003673CA" w:rsidRDefault="003673CA" w:rsidP="003673CA">
      <w:pPr>
        <w:ind w:left="708"/>
        <w:rPr>
          <w:sz w:val="44"/>
          <w:szCs w:val="44"/>
        </w:rPr>
      </w:pPr>
      <w:proofErr w:type="spellStart"/>
      <w:r>
        <w:rPr>
          <w:sz w:val="44"/>
          <w:szCs w:val="44"/>
        </w:rPr>
        <w:t>getProperty</w:t>
      </w:r>
      <w:proofErr w:type="spellEnd"/>
    </w:p>
    <w:p w14:paraId="3943B784" w14:textId="7D3C1662" w:rsidR="003673CA" w:rsidRDefault="003673CA" w:rsidP="002220FE">
      <w:pPr>
        <w:pStyle w:val="ListParagraph"/>
        <w:numPr>
          <w:ilvl w:val="0"/>
          <w:numId w:val="16"/>
        </w:numPr>
        <w:rPr>
          <w:sz w:val="44"/>
          <w:szCs w:val="44"/>
        </w:rPr>
      </w:pPr>
      <w:r>
        <w:rPr>
          <w:sz w:val="44"/>
          <w:szCs w:val="44"/>
        </w:rPr>
        <w:t>Retrieve setting based on Properties file</w:t>
      </w:r>
    </w:p>
    <w:p w14:paraId="0533AB8F" w14:textId="6B1BB98E" w:rsidR="003673CA" w:rsidRDefault="003673CA" w:rsidP="002220FE">
      <w:pPr>
        <w:pStyle w:val="ListParagraph"/>
        <w:numPr>
          <w:ilvl w:val="0"/>
          <w:numId w:val="16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>Setting may be updated</w:t>
      </w:r>
    </w:p>
    <w:p w14:paraId="546E39FF" w14:textId="77777777" w:rsidR="00237E5C" w:rsidRDefault="00237E5C" w:rsidP="003673CA">
      <w:pPr>
        <w:ind w:left="708"/>
        <w:rPr>
          <w:sz w:val="44"/>
          <w:szCs w:val="44"/>
        </w:rPr>
      </w:pPr>
    </w:p>
    <w:p w14:paraId="21AA5D78" w14:textId="2D4F409B" w:rsidR="003673CA" w:rsidRDefault="003673CA" w:rsidP="003673CA">
      <w:pPr>
        <w:ind w:left="708"/>
        <w:rPr>
          <w:sz w:val="44"/>
          <w:szCs w:val="44"/>
        </w:rPr>
      </w:pPr>
      <w:proofErr w:type="spellStart"/>
      <w:r>
        <w:rPr>
          <w:sz w:val="44"/>
          <w:szCs w:val="44"/>
        </w:rPr>
        <w:t>set</w:t>
      </w:r>
      <w:r w:rsidR="00237E5C">
        <w:rPr>
          <w:sz w:val="44"/>
          <w:szCs w:val="44"/>
        </w:rPr>
        <w:t>Property</w:t>
      </w:r>
      <w:proofErr w:type="spellEnd"/>
    </w:p>
    <w:p w14:paraId="3335AD89" w14:textId="068A794F" w:rsidR="00237E5C" w:rsidRDefault="00237E5C" w:rsidP="002220FE">
      <w:pPr>
        <w:pStyle w:val="ListParagraph"/>
        <w:numPr>
          <w:ilvl w:val="0"/>
          <w:numId w:val="17"/>
        </w:numPr>
        <w:rPr>
          <w:sz w:val="44"/>
          <w:szCs w:val="44"/>
        </w:rPr>
      </w:pPr>
      <w:r>
        <w:rPr>
          <w:sz w:val="44"/>
          <w:szCs w:val="44"/>
        </w:rPr>
        <w:t>Store value for saving in Properties file</w:t>
      </w:r>
    </w:p>
    <w:p w14:paraId="095C804D" w14:textId="0B348FC9" w:rsidR="00237E5C" w:rsidRDefault="00237E5C" w:rsidP="002220FE">
      <w:pPr>
        <w:pStyle w:val="ListParagraph"/>
        <w:numPr>
          <w:ilvl w:val="0"/>
          <w:numId w:val="17"/>
        </w:numPr>
        <w:rPr>
          <w:sz w:val="44"/>
          <w:szCs w:val="44"/>
        </w:rPr>
      </w:pPr>
      <w:r>
        <w:rPr>
          <w:sz w:val="44"/>
          <w:szCs w:val="44"/>
        </w:rPr>
        <w:t>Values updated, but saved at a later time</w:t>
      </w:r>
    </w:p>
    <w:p w14:paraId="7A7CC857" w14:textId="460DA9C1" w:rsidR="00237E5C" w:rsidRDefault="00237E5C" w:rsidP="00237E5C">
      <w:pPr>
        <w:ind w:left="708"/>
        <w:rPr>
          <w:sz w:val="44"/>
          <w:szCs w:val="44"/>
        </w:rPr>
      </w:pPr>
    </w:p>
    <w:p w14:paraId="15363B71" w14:textId="6771E668" w:rsidR="00237E5C" w:rsidRDefault="00237E5C" w:rsidP="00237E5C">
      <w:pPr>
        <w:ind w:left="708"/>
        <w:rPr>
          <w:sz w:val="44"/>
          <w:szCs w:val="44"/>
        </w:rPr>
      </w:pPr>
      <w:proofErr w:type="spellStart"/>
      <w:r>
        <w:rPr>
          <w:sz w:val="44"/>
          <w:szCs w:val="44"/>
        </w:rPr>
        <w:t>propSave</w:t>
      </w:r>
      <w:proofErr w:type="spellEnd"/>
    </w:p>
    <w:p w14:paraId="17A10245" w14:textId="0E771660" w:rsidR="00237E5C" w:rsidRDefault="00237E5C" w:rsidP="002220FE">
      <w:pPr>
        <w:pStyle w:val="ListParagraph"/>
        <w:numPr>
          <w:ilvl w:val="0"/>
          <w:numId w:val="18"/>
        </w:numPr>
        <w:rPr>
          <w:sz w:val="44"/>
          <w:szCs w:val="44"/>
        </w:rPr>
      </w:pPr>
      <w:r>
        <w:rPr>
          <w:sz w:val="44"/>
          <w:szCs w:val="44"/>
        </w:rPr>
        <w:t>Save properties to file</w:t>
      </w:r>
    </w:p>
    <w:p w14:paraId="09A228E2" w14:textId="64571E6A" w:rsidR="00EA6F09" w:rsidRDefault="00EA6F09" w:rsidP="000E7AF2">
      <w:pPr>
        <w:rPr>
          <w:sz w:val="44"/>
          <w:szCs w:val="44"/>
        </w:rPr>
      </w:pPr>
    </w:p>
    <w:p w14:paraId="7D36BE37" w14:textId="1F34F619" w:rsidR="000E7AF2" w:rsidRDefault="000E7AF2" w:rsidP="000E7AF2">
      <w:pPr>
        <w:rPr>
          <w:sz w:val="44"/>
          <w:szCs w:val="44"/>
        </w:rPr>
      </w:pPr>
      <w:r>
        <w:rPr>
          <w:sz w:val="44"/>
          <w:szCs w:val="44"/>
        </w:rPr>
        <w:t>Properties Processing</w:t>
      </w:r>
    </w:p>
    <w:p w14:paraId="4DD1DFB1" w14:textId="777DC661" w:rsidR="009901D7" w:rsidRDefault="009901D7" w:rsidP="009901D7">
      <w:pPr>
        <w:ind w:left="708"/>
        <w:rPr>
          <w:sz w:val="44"/>
          <w:szCs w:val="44"/>
        </w:rPr>
      </w:pPr>
      <w:r>
        <w:rPr>
          <w:sz w:val="44"/>
          <w:szCs w:val="44"/>
        </w:rPr>
        <w:t>For each value needing persistence - property</w:t>
      </w:r>
    </w:p>
    <w:p w14:paraId="54436571" w14:textId="235FE4CF" w:rsidR="000E7AF2" w:rsidRDefault="000E7AF2" w:rsidP="002220FE">
      <w:pPr>
        <w:pStyle w:val="ListParagraph"/>
        <w:numPr>
          <w:ilvl w:val="0"/>
          <w:numId w:val="19"/>
        </w:numPr>
        <w:ind w:left="1776"/>
        <w:rPr>
          <w:sz w:val="44"/>
          <w:szCs w:val="44"/>
        </w:rPr>
      </w:pPr>
      <w:r>
        <w:rPr>
          <w:sz w:val="44"/>
          <w:szCs w:val="44"/>
        </w:rPr>
        <w:t xml:space="preserve">Define property key string e.g. </w:t>
      </w:r>
      <w:r w:rsidRPr="000E7AF2">
        <w:rPr>
          <w:sz w:val="44"/>
          <w:szCs w:val="44"/>
        </w:rPr>
        <w:t>PK_DIR_START</w:t>
      </w:r>
    </w:p>
    <w:p w14:paraId="30D98E40" w14:textId="3232DBED" w:rsidR="000E7AF2" w:rsidRDefault="000E7AF2" w:rsidP="002220FE">
      <w:pPr>
        <w:pStyle w:val="ListParagraph"/>
        <w:numPr>
          <w:ilvl w:val="1"/>
          <w:numId w:val="19"/>
        </w:numPr>
        <w:ind w:left="2496"/>
        <w:rPr>
          <w:sz w:val="44"/>
          <w:szCs w:val="44"/>
        </w:rPr>
      </w:pPr>
      <w:r>
        <w:rPr>
          <w:sz w:val="44"/>
          <w:szCs w:val="44"/>
        </w:rPr>
        <w:t>Often of the form name1.name2.name3</w:t>
      </w:r>
    </w:p>
    <w:p w14:paraId="642BD40F" w14:textId="71D9E41B" w:rsidR="000E7AF2" w:rsidRDefault="000E7AF2" w:rsidP="002220FE">
      <w:pPr>
        <w:pStyle w:val="ListParagraph"/>
        <w:numPr>
          <w:ilvl w:val="0"/>
          <w:numId w:val="18"/>
        </w:numPr>
        <w:ind w:left="1776"/>
        <w:rPr>
          <w:sz w:val="44"/>
          <w:szCs w:val="44"/>
        </w:rPr>
      </w:pPr>
      <w:r>
        <w:rPr>
          <w:sz w:val="44"/>
          <w:szCs w:val="44"/>
        </w:rPr>
        <w:t>Check if present, if not give default value</w:t>
      </w:r>
    </w:p>
    <w:p w14:paraId="4F10E10F" w14:textId="51430EFF" w:rsidR="000E7AF2" w:rsidRDefault="000E7AF2" w:rsidP="002220FE">
      <w:pPr>
        <w:pStyle w:val="ListParagraph"/>
        <w:numPr>
          <w:ilvl w:val="0"/>
          <w:numId w:val="18"/>
        </w:numPr>
        <w:ind w:left="1776"/>
        <w:rPr>
          <w:sz w:val="44"/>
          <w:szCs w:val="44"/>
        </w:rPr>
      </w:pPr>
      <w:r>
        <w:rPr>
          <w:sz w:val="44"/>
          <w:szCs w:val="44"/>
        </w:rPr>
        <w:t>Split value if segmented e.g. val</w:t>
      </w:r>
      <w:proofErr w:type="gramStart"/>
      <w:r>
        <w:rPr>
          <w:sz w:val="44"/>
          <w:szCs w:val="44"/>
        </w:rPr>
        <w:t>1;val</w:t>
      </w:r>
      <w:proofErr w:type="gramEnd"/>
      <w:r>
        <w:rPr>
          <w:sz w:val="44"/>
          <w:szCs w:val="44"/>
        </w:rPr>
        <w:t>2;…</w:t>
      </w:r>
    </w:p>
    <w:p w14:paraId="14A32607" w14:textId="4E0DFAED" w:rsidR="000E7AF2" w:rsidRDefault="000E7AF2" w:rsidP="002220FE">
      <w:pPr>
        <w:pStyle w:val="ListParagraph"/>
        <w:numPr>
          <w:ilvl w:val="0"/>
          <w:numId w:val="18"/>
        </w:numPr>
        <w:ind w:left="1776"/>
        <w:rPr>
          <w:sz w:val="44"/>
          <w:szCs w:val="44"/>
        </w:rPr>
      </w:pPr>
      <w:r>
        <w:rPr>
          <w:sz w:val="44"/>
          <w:szCs w:val="44"/>
        </w:rPr>
        <w:t>Set input field</w:t>
      </w:r>
    </w:p>
    <w:p w14:paraId="096033D6" w14:textId="331241D3" w:rsidR="000E7AF2" w:rsidRDefault="000E7AF2" w:rsidP="002220FE">
      <w:pPr>
        <w:pStyle w:val="ListParagraph"/>
        <w:numPr>
          <w:ilvl w:val="0"/>
          <w:numId w:val="18"/>
        </w:numPr>
        <w:ind w:left="1776"/>
        <w:rPr>
          <w:sz w:val="44"/>
          <w:szCs w:val="44"/>
        </w:rPr>
      </w:pPr>
      <w:r>
        <w:rPr>
          <w:sz w:val="44"/>
          <w:szCs w:val="44"/>
        </w:rPr>
        <w:t xml:space="preserve">Simulate change, calling </w:t>
      </w:r>
      <w:proofErr w:type="gramStart"/>
      <w:r>
        <w:rPr>
          <w:sz w:val="44"/>
          <w:szCs w:val="44"/>
        </w:rPr>
        <w:t>On</w:t>
      </w:r>
      <w:proofErr w:type="gramEnd"/>
      <w:r>
        <w:rPr>
          <w:sz w:val="44"/>
          <w:szCs w:val="44"/>
        </w:rPr>
        <w:t>…Change</w:t>
      </w:r>
    </w:p>
    <w:p w14:paraId="5E741A5C" w14:textId="13804EEB" w:rsidR="000E7AF2" w:rsidRDefault="000E7AF2" w:rsidP="002220FE">
      <w:pPr>
        <w:pStyle w:val="ListParagraph"/>
        <w:numPr>
          <w:ilvl w:val="0"/>
          <w:numId w:val="18"/>
        </w:numPr>
        <w:ind w:left="1776"/>
        <w:rPr>
          <w:sz w:val="44"/>
          <w:szCs w:val="44"/>
        </w:rPr>
      </w:pPr>
      <w:r>
        <w:rPr>
          <w:sz w:val="44"/>
          <w:szCs w:val="44"/>
        </w:rPr>
        <w:lastRenderedPageBreak/>
        <w:t>..</w:t>
      </w:r>
    </w:p>
    <w:p w14:paraId="4F3D9A29" w14:textId="6962D704" w:rsidR="000E7AF2" w:rsidRDefault="000E7AF2" w:rsidP="002220FE">
      <w:pPr>
        <w:pStyle w:val="ListParagraph"/>
        <w:numPr>
          <w:ilvl w:val="0"/>
          <w:numId w:val="18"/>
        </w:numPr>
        <w:ind w:left="1776"/>
        <w:rPr>
          <w:sz w:val="44"/>
          <w:szCs w:val="44"/>
        </w:rPr>
      </w:pPr>
      <w:r>
        <w:rPr>
          <w:sz w:val="44"/>
          <w:szCs w:val="44"/>
        </w:rPr>
        <w:t xml:space="preserve">Field changes invoke </w:t>
      </w:r>
      <w:proofErr w:type="gramStart"/>
      <w:r>
        <w:rPr>
          <w:sz w:val="44"/>
          <w:szCs w:val="44"/>
        </w:rPr>
        <w:t>On</w:t>
      </w:r>
      <w:proofErr w:type="gramEnd"/>
      <w:r>
        <w:rPr>
          <w:sz w:val="44"/>
          <w:szCs w:val="44"/>
        </w:rPr>
        <w:t>…Change</w:t>
      </w:r>
      <w:r w:rsidR="009901D7">
        <w:rPr>
          <w:sz w:val="44"/>
          <w:szCs w:val="44"/>
        </w:rPr>
        <w:t xml:space="preserve"> call</w:t>
      </w:r>
    </w:p>
    <w:p w14:paraId="02D5CC36" w14:textId="179AEEB2" w:rsidR="000E7AF2" w:rsidRDefault="000E7AF2" w:rsidP="002220FE">
      <w:pPr>
        <w:pStyle w:val="ListParagraph"/>
        <w:numPr>
          <w:ilvl w:val="1"/>
          <w:numId w:val="18"/>
        </w:numPr>
        <w:ind w:left="2496"/>
        <w:rPr>
          <w:sz w:val="44"/>
          <w:szCs w:val="44"/>
        </w:rPr>
      </w:pPr>
      <w:r>
        <w:rPr>
          <w:sz w:val="44"/>
          <w:szCs w:val="44"/>
        </w:rPr>
        <w:t>Update internal value</w:t>
      </w:r>
    </w:p>
    <w:p w14:paraId="7051E802" w14:textId="77777777" w:rsidR="009901D7" w:rsidRDefault="000E7AF2" w:rsidP="002220FE">
      <w:pPr>
        <w:pStyle w:val="ListParagraph"/>
        <w:numPr>
          <w:ilvl w:val="1"/>
          <w:numId w:val="18"/>
        </w:numPr>
        <w:ind w:left="2496"/>
        <w:rPr>
          <w:sz w:val="44"/>
          <w:szCs w:val="44"/>
        </w:rPr>
      </w:pPr>
      <w:r>
        <w:rPr>
          <w:sz w:val="44"/>
          <w:szCs w:val="44"/>
        </w:rPr>
        <w:t>Save</w:t>
      </w:r>
      <w:r w:rsidR="009901D7">
        <w:rPr>
          <w:sz w:val="44"/>
          <w:szCs w:val="44"/>
        </w:rPr>
        <w:t xml:space="preserve"> property value</w:t>
      </w:r>
    </w:p>
    <w:p w14:paraId="2DC3DDEF" w14:textId="1700983B" w:rsidR="000E7AF2" w:rsidRDefault="009901D7" w:rsidP="009901D7">
      <w:pPr>
        <w:ind w:left="708"/>
        <w:rPr>
          <w:sz w:val="44"/>
          <w:szCs w:val="44"/>
        </w:rPr>
      </w:pPr>
      <w:r>
        <w:rPr>
          <w:sz w:val="44"/>
          <w:szCs w:val="44"/>
        </w:rPr>
        <w:t>For properties as a group</w:t>
      </w:r>
    </w:p>
    <w:p w14:paraId="0E37545C" w14:textId="05EEE1A2" w:rsidR="009901D7" w:rsidRDefault="009901D7" w:rsidP="002220FE">
      <w:pPr>
        <w:pStyle w:val="ListParagraph"/>
        <w:numPr>
          <w:ilvl w:val="0"/>
          <w:numId w:val="20"/>
        </w:numPr>
        <w:rPr>
          <w:sz w:val="44"/>
          <w:szCs w:val="44"/>
        </w:rPr>
      </w:pPr>
      <w:r>
        <w:rPr>
          <w:sz w:val="44"/>
          <w:szCs w:val="44"/>
        </w:rPr>
        <w:t>Load properties from file</w:t>
      </w:r>
    </w:p>
    <w:p w14:paraId="3852B3F5" w14:textId="70A425D4" w:rsidR="009901D7" w:rsidRDefault="009901D7" w:rsidP="002220FE">
      <w:pPr>
        <w:pStyle w:val="ListParagraph"/>
        <w:numPr>
          <w:ilvl w:val="0"/>
          <w:numId w:val="20"/>
        </w:numPr>
        <w:rPr>
          <w:sz w:val="44"/>
          <w:szCs w:val="44"/>
        </w:rPr>
      </w:pPr>
      <w:r>
        <w:rPr>
          <w:sz w:val="44"/>
          <w:szCs w:val="44"/>
        </w:rPr>
        <w:t>At end, save properties to file</w:t>
      </w:r>
    </w:p>
    <w:p w14:paraId="644C2C40" w14:textId="703C881B" w:rsidR="009901D7" w:rsidRDefault="009901D7" w:rsidP="009901D7">
      <w:pPr>
        <w:rPr>
          <w:sz w:val="44"/>
          <w:szCs w:val="44"/>
        </w:rPr>
      </w:pPr>
    </w:p>
    <w:p w14:paraId="5D3E7967" w14:textId="2D65B281" w:rsidR="009901D7" w:rsidRDefault="009901D7" w:rsidP="009901D7">
      <w:pPr>
        <w:rPr>
          <w:sz w:val="44"/>
          <w:szCs w:val="44"/>
        </w:rPr>
      </w:pPr>
      <w:r>
        <w:rPr>
          <w:sz w:val="44"/>
          <w:szCs w:val="44"/>
        </w:rPr>
        <w:t>Data Field Processing</w:t>
      </w:r>
    </w:p>
    <w:p w14:paraId="317DC6DF" w14:textId="3C8DC981" w:rsidR="009901D7" w:rsidRDefault="009901D7" w:rsidP="009901D7">
      <w:pPr>
        <w:ind w:left="708"/>
        <w:rPr>
          <w:sz w:val="44"/>
          <w:szCs w:val="44"/>
        </w:rPr>
      </w:pPr>
      <w:r>
        <w:rPr>
          <w:sz w:val="44"/>
          <w:szCs w:val="44"/>
        </w:rPr>
        <w:t>For each data item</w:t>
      </w:r>
    </w:p>
    <w:p w14:paraId="01524F93" w14:textId="447B1A6B" w:rsidR="009901D7" w:rsidRDefault="009901D7" w:rsidP="009901D7">
      <w:pPr>
        <w:ind w:left="708"/>
        <w:rPr>
          <w:sz w:val="44"/>
          <w:szCs w:val="44"/>
        </w:rPr>
      </w:pPr>
      <w:r>
        <w:rPr>
          <w:sz w:val="44"/>
          <w:szCs w:val="44"/>
        </w:rPr>
        <w:t>1.Design Data Field</w:t>
      </w:r>
    </w:p>
    <w:p w14:paraId="41B14FEA" w14:textId="2B0655F9" w:rsidR="009901D7" w:rsidRDefault="009901D7" w:rsidP="002220FE">
      <w:pPr>
        <w:pStyle w:val="ListParagraph"/>
        <w:numPr>
          <w:ilvl w:val="0"/>
          <w:numId w:val="21"/>
        </w:numPr>
        <w:rPr>
          <w:sz w:val="44"/>
          <w:szCs w:val="44"/>
        </w:rPr>
      </w:pPr>
      <w:r>
        <w:rPr>
          <w:sz w:val="44"/>
          <w:szCs w:val="44"/>
        </w:rPr>
        <w:t xml:space="preserve">Including type, </w:t>
      </w:r>
      <w:proofErr w:type="gramStart"/>
      <w:r>
        <w:rPr>
          <w:sz w:val="44"/>
          <w:szCs w:val="44"/>
        </w:rPr>
        <w:t>position,..</w:t>
      </w:r>
      <w:proofErr w:type="gramEnd"/>
    </w:p>
    <w:p w14:paraId="2D1D011B" w14:textId="263DC24F" w:rsidR="009901D7" w:rsidRDefault="009901D7" w:rsidP="002220FE">
      <w:pPr>
        <w:pStyle w:val="ListParagraph"/>
        <w:numPr>
          <w:ilvl w:val="0"/>
          <w:numId w:val="21"/>
        </w:numPr>
        <w:rPr>
          <w:sz w:val="44"/>
          <w:szCs w:val="44"/>
        </w:rPr>
      </w:pPr>
      <w:r>
        <w:rPr>
          <w:sz w:val="44"/>
          <w:szCs w:val="44"/>
        </w:rPr>
        <w:t>Including nesting in field</w:t>
      </w:r>
    </w:p>
    <w:p w14:paraId="2A5429DE" w14:textId="4362F232" w:rsidR="00B63459" w:rsidRDefault="00B63459" w:rsidP="002220FE">
      <w:pPr>
        <w:pStyle w:val="ListParagraph"/>
        <w:numPr>
          <w:ilvl w:val="0"/>
          <w:numId w:val="21"/>
        </w:numPr>
        <w:rPr>
          <w:sz w:val="44"/>
          <w:szCs w:val="44"/>
        </w:rPr>
      </w:pPr>
      <w:r>
        <w:rPr>
          <w:sz w:val="44"/>
          <w:szCs w:val="44"/>
        </w:rPr>
        <w:t>Initialize field</w:t>
      </w:r>
    </w:p>
    <w:p w14:paraId="3F6097C9" w14:textId="45F25329" w:rsidR="009901D7" w:rsidRDefault="00B63459" w:rsidP="00B63459">
      <w:pPr>
        <w:pStyle w:val="ListParagraph"/>
        <w:ind w:left="708"/>
        <w:rPr>
          <w:sz w:val="44"/>
          <w:szCs w:val="44"/>
        </w:rPr>
      </w:pPr>
      <w:r>
        <w:rPr>
          <w:sz w:val="44"/>
          <w:szCs w:val="44"/>
        </w:rPr>
        <w:t xml:space="preserve">2.Bind changing event to </w:t>
      </w:r>
      <w:proofErr w:type="gramStart"/>
      <w:r>
        <w:rPr>
          <w:sz w:val="44"/>
          <w:szCs w:val="44"/>
        </w:rPr>
        <w:t>On</w:t>
      </w:r>
      <w:proofErr w:type="gramEnd"/>
      <w:r>
        <w:rPr>
          <w:sz w:val="44"/>
          <w:szCs w:val="44"/>
        </w:rPr>
        <w:t>…Change function</w:t>
      </w:r>
    </w:p>
    <w:p w14:paraId="7C6D346B" w14:textId="47913130" w:rsidR="00B63459" w:rsidRDefault="00B63459" w:rsidP="00B63459">
      <w:pPr>
        <w:pStyle w:val="ListParagraph"/>
        <w:ind w:left="708"/>
        <w:rPr>
          <w:sz w:val="44"/>
          <w:szCs w:val="44"/>
        </w:rPr>
      </w:pPr>
      <w:r>
        <w:rPr>
          <w:sz w:val="44"/>
          <w:szCs w:val="44"/>
        </w:rPr>
        <w:t>3.Define On…Change function to</w:t>
      </w:r>
    </w:p>
    <w:p w14:paraId="2818DAFA" w14:textId="10A7438C" w:rsidR="00B63459" w:rsidRDefault="00B63459" w:rsidP="002220FE">
      <w:pPr>
        <w:pStyle w:val="ListParagraph"/>
        <w:numPr>
          <w:ilvl w:val="0"/>
          <w:numId w:val="22"/>
        </w:numPr>
        <w:rPr>
          <w:sz w:val="44"/>
          <w:szCs w:val="44"/>
        </w:rPr>
      </w:pPr>
      <w:r>
        <w:rPr>
          <w:sz w:val="44"/>
          <w:szCs w:val="44"/>
        </w:rPr>
        <w:t>Update internal value(s)</w:t>
      </w:r>
    </w:p>
    <w:p w14:paraId="7BD70E53" w14:textId="0F6DF09B" w:rsidR="00B63459" w:rsidRDefault="00B63459" w:rsidP="002220FE">
      <w:pPr>
        <w:pStyle w:val="ListParagraph"/>
        <w:numPr>
          <w:ilvl w:val="0"/>
          <w:numId w:val="22"/>
        </w:numPr>
        <w:rPr>
          <w:sz w:val="44"/>
          <w:szCs w:val="44"/>
        </w:rPr>
      </w:pPr>
      <w:r>
        <w:rPr>
          <w:sz w:val="44"/>
          <w:szCs w:val="44"/>
        </w:rPr>
        <w:t>Update property value</w:t>
      </w:r>
    </w:p>
    <w:p w14:paraId="07B42428" w14:textId="22E81A2A" w:rsidR="00B63459" w:rsidRDefault="00B63459" w:rsidP="002220FE">
      <w:pPr>
        <w:pStyle w:val="ListParagraph"/>
        <w:numPr>
          <w:ilvl w:val="0"/>
          <w:numId w:val="22"/>
        </w:numPr>
        <w:rPr>
          <w:sz w:val="44"/>
          <w:szCs w:val="44"/>
        </w:rPr>
      </w:pPr>
      <w:r>
        <w:rPr>
          <w:sz w:val="44"/>
          <w:szCs w:val="44"/>
        </w:rPr>
        <w:t>Do any checking and updating other values</w:t>
      </w:r>
    </w:p>
    <w:p w14:paraId="3D40850A" w14:textId="1905FD3E" w:rsidR="00D67486" w:rsidRDefault="00D67486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15D0F371" w14:textId="30574336" w:rsidR="00B63459" w:rsidRDefault="004F6414" w:rsidP="00B63459">
      <w:pPr>
        <w:rPr>
          <w:sz w:val="44"/>
          <w:szCs w:val="44"/>
        </w:rPr>
      </w:pPr>
      <w:r>
        <w:rPr>
          <w:sz w:val="44"/>
          <w:szCs w:val="44"/>
        </w:rPr>
        <w:lastRenderedPageBreak/>
        <w:t>Installing</w:t>
      </w:r>
      <w:r w:rsidR="004F5BD7">
        <w:rPr>
          <w:sz w:val="44"/>
          <w:szCs w:val="44"/>
        </w:rPr>
        <w:t xml:space="preserve"> Anaconda</w:t>
      </w:r>
    </w:p>
    <w:p w14:paraId="34F8C59D" w14:textId="7939FA89" w:rsidR="004F5BD7" w:rsidRPr="004F6414" w:rsidRDefault="004F6414" w:rsidP="00B63459">
      <w:pPr>
        <w:rPr>
          <w:sz w:val="40"/>
          <w:szCs w:val="40"/>
        </w:rPr>
      </w:pPr>
      <w:hyperlink r:id="rId17" w:history="1">
        <w:r w:rsidRPr="004F6414">
          <w:rPr>
            <w:rStyle w:val="Hyperlink"/>
            <w:sz w:val="40"/>
            <w:szCs w:val="40"/>
          </w:rPr>
          <w:t>https://conda.io/docs/user-guide/install/download.html</w:t>
        </w:r>
      </w:hyperlink>
    </w:p>
    <w:p w14:paraId="0D16385E" w14:textId="77777777" w:rsidR="004F6414" w:rsidRPr="00B63459" w:rsidRDefault="004F6414" w:rsidP="00B63459">
      <w:pPr>
        <w:rPr>
          <w:sz w:val="44"/>
          <w:szCs w:val="44"/>
        </w:rPr>
      </w:pPr>
    </w:p>
    <w:p w14:paraId="64583031" w14:textId="77777777" w:rsidR="00B63459" w:rsidRPr="00B63459" w:rsidRDefault="00B63459" w:rsidP="00B63459">
      <w:pPr>
        <w:pStyle w:val="ListParagraph"/>
        <w:ind w:left="708"/>
        <w:rPr>
          <w:sz w:val="44"/>
          <w:szCs w:val="44"/>
        </w:rPr>
      </w:pPr>
      <w:bookmarkStart w:id="4" w:name="_GoBack"/>
      <w:bookmarkEnd w:id="4"/>
    </w:p>
    <w:sectPr w:rsidR="00B63459" w:rsidRPr="00B63459" w:rsidSect="00855982">
      <w:headerReference w:type="default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0C3A78" w14:textId="77777777" w:rsidR="002220FE" w:rsidRDefault="002220FE" w:rsidP="00855982">
      <w:pPr>
        <w:spacing w:after="0" w:line="240" w:lineRule="auto"/>
      </w:pPr>
      <w:r>
        <w:separator/>
      </w:r>
    </w:p>
  </w:endnote>
  <w:endnote w:type="continuationSeparator" w:id="0">
    <w:p w14:paraId="31C46331" w14:textId="77777777" w:rsidR="002220FE" w:rsidRDefault="002220FE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D0005A" w14:textId="77777777" w:rsidR="00855982" w:rsidRDefault="00855982" w:rsidP="00962D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6126E" w14:textId="77777777" w:rsidR="00962DFC" w:rsidRDefault="00962DFC">
    <w:pPr>
      <w:pStyle w:val="Footer"/>
      <w:jc w:val="center"/>
      <w:rPr>
        <w:caps/>
        <w:noProof/>
        <w:color w:val="F07F09" w:themeColor="accent1"/>
      </w:rPr>
    </w:pPr>
    <w:r>
      <w:rPr>
        <w:caps/>
        <w:color w:val="F07F09" w:themeColor="accent1"/>
      </w:rPr>
      <w:fldChar w:fldCharType="begin"/>
    </w:r>
    <w:r>
      <w:rPr>
        <w:caps/>
        <w:color w:val="F07F09" w:themeColor="accent1"/>
      </w:rPr>
      <w:instrText xml:space="preserve"> PAGE   \* MERGEFORMAT </w:instrText>
    </w:r>
    <w:r>
      <w:rPr>
        <w:caps/>
        <w:color w:val="F07F09" w:themeColor="accent1"/>
      </w:rPr>
      <w:fldChar w:fldCharType="separate"/>
    </w:r>
    <w:r>
      <w:rPr>
        <w:caps/>
        <w:noProof/>
        <w:color w:val="F07F09" w:themeColor="accent1"/>
      </w:rPr>
      <w:t>2</w:t>
    </w:r>
    <w:r>
      <w:rPr>
        <w:caps/>
        <w:noProof/>
        <w:color w:val="F07F09" w:themeColor="accent1"/>
      </w:rPr>
      <w:fldChar w:fldCharType="end"/>
    </w:r>
  </w:p>
  <w:p w14:paraId="71FB1AF5" w14:textId="77777777" w:rsidR="00962DFC" w:rsidRDefault="00962D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F8EC40" w14:textId="77777777" w:rsidR="002220FE" w:rsidRDefault="002220FE" w:rsidP="00855982">
      <w:pPr>
        <w:spacing w:after="0" w:line="240" w:lineRule="auto"/>
      </w:pPr>
      <w:r>
        <w:separator/>
      </w:r>
    </w:p>
  </w:footnote>
  <w:footnote w:type="continuationSeparator" w:id="0">
    <w:p w14:paraId="7E81B0CB" w14:textId="77777777" w:rsidR="002220FE" w:rsidRDefault="002220FE" w:rsidP="00855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42351" w14:textId="77777777" w:rsidR="0035355D" w:rsidRDefault="002220FE" w:rsidP="0035355D">
    <w:pPr>
      <w:pStyle w:val="Header"/>
      <w:rPr>
        <w:sz w:val="24"/>
        <w:szCs w:val="24"/>
      </w:rPr>
    </w:pPr>
    <w:sdt>
      <w:sdtPr>
        <w:alias w:val="Title"/>
        <w:id w:val="-1224669277"/>
        <w:placeholder>
          <w:docPart w:val="7F658EEC03FE493184A1DE66ACFFABF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5355D" w:rsidRPr="00962DFC">
          <w:t>An Experience in Using Python</w:t>
        </w:r>
      </w:sdtContent>
    </w:sdt>
    <w:r w:rsidR="0035355D">
      <w:rPr>
        <w:rFonts w:asciiTheme="majorHAnsi" w:eastAsiaTheme="majorEastAsia" w:hAnsiTheme="majorHAnsi" w:cstheme="majorBidi"/>
        <w:color w:val="F07F09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07F09" w:themeColor="accent1"/>
          <w:sz w:val="24"/>
          <w:szCs w:val="24"/>
        </w:rPr>
        <w:alias w:val="Date"/>
        <w:id w:val="1000464030"/>
        <w:placeholder>
          <w:docPart w:val="3CD81FE8AE2B4044B02F9F6BF5353997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8-04-25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35355D">
          <w:rPr>
            <w:rFonts w:asciiTheme="majorHAnsi" w:eastAsiaTheme="majorEastAsia" w:hAnsiTheme="majorHAnsi" w:cstheme="majorBidi"/>
            <w:color w:val="F07F09" w:themeColor="accent1"/>
            <w:sz w:val="24"/>
            <w:szCs w:val="24"/>
          </w:rPr>
          <w:t>April 25, 2018</w:t>
        </w:r>
      </w:sdtContent>
    </w:sdt>
  </w:p>
  <w:p w14:paraId="3208E508" w14:textId="77777777" w:rsidR="00962DFC" w:rsidRDefault="00962D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5" w:name="_Hlk512433764"/>
  <w:p w14:paraId="0D3D34D8" w14:textId="0C4B43F9" w:rsidR="00962DFC" w:rsidRDefault="002220FE">
    <w:pPr>
      <w:pStyle w:val="Header"/>
      <w:rPr>
        <w:sz w:val="24"/>
        <w:szCs w:val="24"/>
      </w:rPr>
    </w:pPr>
    <w:sdt>
      <w:sdtPr>
        <w:alias w:val="Title"/>
        <w:id w:val="78404852"/>
        <w:placeholder>
          <w:docPart w:val="CC9DA70A3562494F8127B259BE2F791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62DFC" w:rsidRPr="00962DFC">
          <w:t>An Experience in Using Python</w:t>
        </w:r>
      </w:sdtContent>
    </w:sdt>
    <w:r w:rsidR="00962DFC">
      <w:rPr>
        <w:rFonts w:asciiTheme="majorHAnsi" w:eastAsiaTheme="majorEastAsia" w:hAnsiTheme="majorHAnsi" w:cstheme="majorBidi"/>
        <w:color w:val="F07F09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07F09" w:themeColor="accent1"/>
          <w:sz w:val="24"/>
          <w:szCs w:val="24"/>
        </w:rPr>
        <w:alias w:val="Date"/>
        <w:id w:val="78404859"/>
        <w:placeholder>
          <w:docPart w:val="1D55144B264D4CB18126ED20F82FC759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8-04-25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962DFC">
          <w:rPr>
            <w:rFonts w:asciiTheme="majorHAnsi" w:eastAsiaTheme="majorEastAsia" w:hAnsiTheme="majorHAnsi" w:cstheme="majorBidi"/>
            <w:color w:val="F07F09" w:themeColor="accent1"/>
            <w:sz w:val="24"/>
            <w:szCs w:val="24"/>
          </w:rPr>
          <w:t>April 25, 2018</w:t>
        </w:r>
      </w:sdtContent>
    </w:sdt>
  </w:p>
  <w:bookmarkEnd w:id="5"/>
  <w:p w14:paraId="1EA09A90" w14:textId="77777777" w:rsidR="00962DFC" w:rsidRDefault="00962D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5DFC"/>
    <w:multiLevelType w:val="hybridMultilevel"/>
    <w:tmpl w:val="C8F27658"/>
    <w:lvl w:ilvl="0" w:tplc="04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30B7F15"/>
    <w:multiLevelType w:val="hybridMultilevel"/>
    <w:tmpl w:val="59FC874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C30F7A"/>
    <w:multiLevelType w:val="hybridMultilevel"/>
    <w:tmpl w:val="F50ED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23ADF"/>
    <w:multiLevelType w:val="hybridMultilevel"/>
    <w:tmpl w:val="678C0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07F21"/>
    <w:multiLevelType w:val="hybridMultilevel"/>
    <w:tmpl w:val="B29235D4"/>
    <w:lvl w:ilvl="0" w:tplc="04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3AF5A8E"/>
    <w:multiLevelType w:val="hybridMultilevel"/>
    <w:tmpl w:val="7FB4B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D969C3"/>
    <w:multiLevelType w:val="hybridMultilevel"/>
    <w:tmpl w:val="45BEF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E04828"/>
    <w:multiLevelType w:val="hybridMultilevel"/>
    <w:tmpl w:val="B95ECF56"/>
    <w:lvl w:ilvl="0" w:tplc="040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72A4A7A"/>
    <w:multiLevelType w:val="hybridMultilevel"/>
    <w:tmpl w:val="F48A0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146846"/>
    <w:multiLevelType w:val="hybridMultilevel"/>
    <w:tmpl w:val="FAE49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B344EF"/>
    <w:multiLevelType w:val="hybridMultilevel"/>
    <w:tmpl w:val="A4B4217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6956607"/>
    <w:multiLevelType w:val="hybridMultilevel"/>
    <w:tmpl w:val="C9901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B874DD"/>
    <w:multiLevelType w:val="hybridMultilevel"/>
    <w:tmpl w:val="00D89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4B79F7"/>
    <w:multiLevelType w:val="hybridMultilevel"/>
    <w:tmpl w:val="9DBA9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BF74B8"/>
    <w:multiLevelType w:val="hybridMultilevel"/>
    <w:tmpl w:val="31C0E0AA"/>
    <w:lvl w:ilvl="0" w:tplc="04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4C47354"/>
    <w:multiLevelType w:val="hybridMultilevel"/>
    <w:tmpl w:val="3D52D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155DF3"/>
    <w:multiLevelType w:val="hybridMultilevel"/>
    <w:tmpl w:val="DEFC0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9D5174"/>
    <w:multiLevelType w:val="hybridMultilevel"/>
    <w:tmpl w:val="491AC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11426A"/>
    <w:multiLevelType w:val="hybridMultilevel"/>
    <w:tmpl w:val="9B221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942C8C"/>
    <w:multiLevelType w:val="hybridMultilevel"/>
    <w:tmpl w:val="8856E6C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0D205C7"/>
    <w:multiLevelType w:val="hybridMultilevel"/>
    <w:tmpl w:val="BED6A5D0"/>
    <w:lvl w:ilvl="0" w:tplc="04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A927E79"/>
    <w:multiLevelType w:val="hybridMultilevel"/>
    <w:tmpl w:val="EBC695F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6"/>
  </w:num>
  <w:num w:numId="4">
    <w:abstractNumId w:val="13"/>
  </w:num>
  <w:num w:numId="5">
    <w:abstractNumId w:val="8"/>
  </w:num>
  <w:num w:numId="6">
    <w:abstractNumId w:val="12"/>
  </w:num>
  <w:num w:numId="7">
    <w:abstractNumId w:val="18"/>
  </w:num>
  <w:num w:numId="8">
    <w:abstractNumId w:val="3"/>
  </w:num>
  <w:num w:numId="9">
    <w:abstractNumId w:val="16"/>
  </w:num>
  <w:num w:numId="10">
    <w:abstractNumId w:val="5"/>
  </w:num>
  <w:num w:numId="11">
    <w:abstractNumId w:val="11"/>
  </w:num>
  <w:num w:numId="12">
    <w:abstractNumId w:val="15"/>
  </w:num>
  <w:num w:numId="13">
    <w:abstractNumId w:val="9"/>
  </w:num>
  <w:num w:numId="14">
    <w:abstractNumId w:val="1"/>
  </w:num>
  <w:num w:numId="15">
    <w:abstractNumId w:val="19"/>
  </w:num>
  <w:num w:numId="16">
    <w:abstractNumId w:val="21"/>
  </w:num>
  <w:num w:numId="17">
    <w:abstractNumId w:val="10"/>
  </w:num>
  <w:num w:numId="18">
    <w:abstractNumId w:val="7"/>
  </w:num>
  <w:num w:numId="19">
    <w:abstractNumId w:val="0"/>
  </w:num>
  <w:num w:numId="20">
    <w:abstractNumId w:val="4"/>
  </w:num>
  <w:num w:numId="21">
    <w:abstractNumId w:val="14"/>
  </w:num>
  <w:num w:numId="22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866"/>
    <w:rsid w:val="000220E5"/>
    <w:rsid w:val="0007123C"/>
    <w:rsid w:val="00081FE0"/>
    <w:rsid w:val="000C00D3"/>
    <w:rsid w:val="000D5585"/>
    <w:rsid w:val="000E7AF2"/>
    <w:rsid w:val="001872FC"/>
    <w:rsid w:val="001B3C23"/>
    <w:rsid w:val="001C2028"/>
    <w:rsid w:val="001D4362"/>
    <w:rsid w:val="001D4C95"/>
    <w:rsid w:val="001D626F"/>
    <w:rsid w:val="002204B0"/>
    <w:rsid w:val="002220FE"/>
    <w:rsid w:val="002351F5"/>
    <w:rsid w:val="00237E5C"/>
    <w:rsid w:val="00265184"/>
    <w:rsid w:val="003346DE"/>
    <w:rsid w:val="003357C6"/>
    <w:rsid w:val="0035355D"/>
    <w:rsid w:val="003673CA"/>
    <w:rsid w:val="003A5FCC"/>
    <w:rsid w:val="003C09E0"/>
    <w:rsid w:val="00472C4C"/>
    <w:rsid w:val="004A668C"/>
    <w:rsid w:val="004F5BD7"/>
    <w:rsid w:val="004F6414"/>
    <w:rsid w:val="005316B9"/>
    <w:rsid w:val="005370A0"/>
    <w:rsid w:val="00570AE4"/>
    <w:rsid w:val="005749A2"/>
    <w:rsid w:val="006A423D"/>
    <w:rsid w:val="006D2244"/>
    <w:rsid w:val="0073786B"/>
    <w:rsid w:val="007833A7"/>
    <w:rsid w:val="00855982"/>
    <w:rsid w:val="00877E03"/>
    <w:rsid w:val="008A5699"/>
    <w:rsid w:val="00911DAD"/>
    <w:rsid w:val="00962DFC"/>
    <w:rsid w:val="009901D7"/>
    <w:rsid w:val="0099700B"/>
    <w:rsid w:val="009A3A06"/>
    <w:rsid w:val="00A10484"/>
    <w:rsid w:val="00A11B39"/>
    <w:rsid w:val="00A726C5"/>
    <w:rsid w:val="00A767A9"/>
    <w:rsid w:val="00A80D7E"/>
    <w:rsid w:val="00B261A4"/>
    <w:rsid w:val="00B56124"/>
    <w:rsid w:val="00B63459"/>
    <w:rsid w:val="00B835D6"/>
    <w:rsid w:val="00BD6AA8"/>
    <w:rsid w:val="00BE7614"/>
    <w:rsid w:val="00C02C96"/>
    <w:rsid w:val="00C17166"/>
    <w:rsid w:val="00D67486"/>
    <w:rsid w:val="00D70AAB"/>
    <w:rsid w:val="00D80761"/>
    <w:rsid w:val="00D843EC"/>
    <w:rsid w:val="00EA6F09"/>
    <w:rsid w:val="00FD262C"/>
    <w:rsid w:val="00FF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847B8"/>
  <w15:chartTrackingRefBased/>
  <w15:docId w15:val="{573CB015-89D3-4DDE-8F93-09ED99106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4A668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843EC"/>
    <w:rPr>
      <w:color w:val="808080"/>
      <w:shd w:val="clear" w:color="auto" w:fill="E6E6E6"/>
    </w:rPr>
  </w:style>
  <w:style w:type="character" w:styleId="HTMLDefinition">
    <w:name w:val="HTML Definition"/>
    <w:basedOn w:val="DefaultParagraphFont"/>
    <w:uiPriority w:val="99"/>
    <w:semiHidden/>
    <w:unhideWhenUsed/>
    <w:rsid w:val="000C00D3"/>
    <w:rPr>
      <w:i/>
      <w:iCs/>
    </w:rPr>
  </w:style>
  <w:style w:type="character" w:styleId="Emphasis">
    <w:name w:val="Emphasis"/>
    <w:basedOn w:val="DefaultParagraphFont"/>
    <w:uiPriority w:val="20"/>
    <w:qFormat/>
    <w:rsid w:val="000C00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5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yperlink" Target="https://github.com/raysmith619/findFile/" TargetMode="External"/><Relationship Id="rId17" Type="http://schemas.openxmlformats.org/officeDocument/2006/relationships/hyperlink" Target="https://conda.io/docs/user-guide/install/download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zetcode.com/wxpython/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aysmith@alum.mit.edu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anaconda.com/distribution/" TargetMode="External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anaconda.com/what-is-anaconda/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ysm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C9DA70A3562494F8127B259BE2F7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9DA8ED-9CE1-4E39-B006-A6058E2FCE11}"/>
      </w:docPartPr>
      <w:docPartBody>
        <w:p w:rsidR="00712E6F" w:rsidRDefault="002C6016" w:rsidP="002C6016">
          <w:pPr>
            <w:pStyle w:val="CC9DA70A3562494F8127B259BE2F791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1D55144B264D4CB18126ED20F82FC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BED50-6E66-4480-8305-BC01EA0595AE}"/>
      </w:docPartPr>
      <w:docPartBody>
        <w:p w:rsidR="00712E6F" w:rsidRDefault="002C6016" w:rsidP="002C6016">
          <w:pPr>
            <w:pStyle w:val="1D55144B264D4CB18126ED20F82FC75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  <w:docPart>
      <w:docPartPr>
        <w:name w:val="7F658EEC03FE493184A1DE66ACFFA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99B69-0E5F-493F-B852-A322610B5229}"/>
      </w:docPartPr>
      <w:docPartBody>
        <w:p w:rsidR="00712E6F" w:rsidRDefault="002C6016" w:rsidP="002C6016">
          <w:pPr>
            <w:pStyle w:val="7F658EEC03FE493184A1DE66ACFFABF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3CD81FE8AE2B4044B02F9F6BF5353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3AFA9-6885-4093-8407-F1F7F04BA33F}"/>
      </w:docPartPr>
      <w:docPartBody>
        <w:p w:rsidR="00712E6F" w:rsidRDefault="002C6016" w:rsidP="002C6016">
          <w:pPr>
            <w:pStyle w:val="3CD81FE8AE2B4044B02F9F6BF535399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016"/>
    <w:rsid w:val="001D5D6B"/>
    <w:rsid w:val="002C6016"/>
    <w:rsid w:val="002D065A"/>
    <w:rsid w:val="0071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19FA17DB4F4C2FAF1F027F47864EE4">
    <w:name w:val="2C19FA17DB4F4C2FAF1F027F47864EE4"/>
  </w:style>
  <w:style w:type="paragraph" w:customStyle="1" w:styleId="0D0FD7A4DBD74E8C9D6C8FF99A89E3D3">
    <w:name w:val="0D0FD7A4DBD74E8C9D6C8FF99A89E3D3"/>
  </w:style>
  <w:style w:type="paragraph" w:customStyle="1" w:styleId="E632DBB657544A51886FE9E866527E6A">
    <w:name w:val="E632DBB657544A51886FE9E866527E6A"/>
  </w:style>
  <w:style w:type="paragraph" w:customStyle="1" w:styleId="CC9DA70A3562494F8127B259BE2F791D">
    <w:name w:val="CC9DA70A3562494F8127B259BE2F791D"/>
    <w:rsid w:val="002C6016"/>
  </w:style>
  <w:style w:type="paragraph" w:customStyle="1" w:styleId="1D55144B264D4CB18126ED20F82FC759">
    <w:name w:val="1D55144B264D4CB18126ED20F82FC759"/>
    <w:rsid w:val="002C6016"/>
  </w:style>
  <w:style w:type="paragraph" w:customStyle="1" w:styleId="7F658EEC03FE493184A1DE66ACFFABF9">
    <w:name w:val="7F658EEC03FE493184A1DE66ACFFABF9"/>
    <w:rsid w:val="002C6016"/>
  </w:style>
  <w:style w:type="paragraph" w:customStyle="1" w:styleId="3CD81FE8AE2B4044B02F9F6BF5353997">
    <w:name w:val="3CD81FE8AE2B4044B02F9F6BF5353997"/>
    <w:rsid w:val="002C60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2018-04-25T00:00:00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1730</TotalTime>
  <Pages>13</Pages>
  <Words>972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 Experience in Using Python</vt:lpstr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Experience in Using Python</dc:title>
  <dc:creator>Charles Smith</dc:creator>
  <cp:lastModifiedBy>Charles Smith</cp:lastModifiedBy>
  <cp:revision>12</cp:revision>
  <dcterms:created xsi:type="dcterms:W3CDTF">2018-04-25T15:14:00Z</dcterms:created>
  <dcterms:modified xsi:type="dcterms:W3CDTF">2018-05-01T13:56:00Z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